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8"/>
        <w:gridCol w:w="1892"/>
      </w:tblGrid>
      <w:tr w:rsidR="00AC40CB" w:rsidTr="00AC40CB">
        <w:trPr>
          <w:trHeight w:val="2825"/>
        </w:trPr>
        <w:tc>
          <w:tcPr>
            <w:tcW w:w="4675" w:type="dxa"/>
          </w:tcPr>
          <w:p w:rsidR="00AC40CB" w:rsidRDefault="00AC40CB" w:rsidP="00AC40CB">
            <w:r>
              <w:t>Image 1</w:t>
            </w:r>
          </w:p>
          <w:sdt>
            <w:sdtPr>
              <w:alias w:val="braille"/>
              <w:tag w:val="AR1rUfKZC7Vklyp"/>
              <w:id w:val="-1659609287"/>
              <w:placeholder>
                <w:docPart w:val="60D8361DAB834C738FED7356693618E8"/>
              </w:placeholder>
              <w:picture/>
            </w:sdtPr>
            <w:sdtEndPr/>
            <w:sdtContent>
              <w:p w:rsidR="00AC40CB" w:rsidRDefault="00AC40CB" w:rsidP="00AC40CB">
                <w:r>
                  <w:rPr>
                    <w:noProof/>
                  </w:rPr>
                  <w:drawing>
                    <wp:inline distT="0" distB="0" distL="0" distR="0" wp14:anchorId="4EF499AD" wp14:editId="18B8564B">
                      <wp:extent cx="3352800" cy="1400175"/>
                      <wp:effectExtent l="38100" t="38100" r="38100" b="47625"/>
                      <wp:docPr id="3" name="Picture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52800" cy="1400175"/>
                              </a:xfrm>
                              <a:prstGeom prst="rect">
                                <a:avLst/>
                              </a:prstGeom>
                              <a:ln w="349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4675" w:type="dxa"/>
          </w:tcPr>
          <w:p w:rsidR="00AC40CB" w:rsidRDefault="00AC40CB" w:rsidP="00AC40CB">
            <w:r>
              <w:t>Image 2</w:t>
            </w:r>
          </w:p>
          <w:sdt>
            <w:sdtPr>
              <w:alias w:val="John"/>
              <w:tag w:val="ik4eQsIqt9o12zP"/>
              <w:id w:val="1408495868"/>
              <w:placeholder>
                <w:docPart w:val="03C73832D4564977BF3B23119D83249B"/>
              </w:placeholder>
              <w:picture/>
            </w:sdtPr>
            <w:sdtEndPr/>
            <w:sdtContent>
              <w:p w:rsidR="00AC40CB" w:rsidRDefault="00AC40CB" w:rsidP="00AC40CB">
                <w:r>
                  <w:rPr>
                    <w:noProof/>
                  </w:rPr>
                  <w:drawing>
                    <wp:inline distT="0" distB="0" distL="0" distR="0" wp14:anchorId="72D349EB" wp14:editId="2EC7B1EF">
                      <wp:extent cx="981075" cy="1495425"/>
                      <wp:effectExtent l="38100" t="38100" r="47625" b="47625"/>
                      <wp:docPr id="6" name="Picture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1075" cy="149542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AC40CB" w:rsidTr="00AC40CB">
        <w:trPr>
          <w:trHeight w:val="4385"/>
        </w:trPr>
        <w:tc>
          <w:tcPr>
            <w:tcW w:w="4675" w:type="dxa"/>
          </w:tcPr>
          <w:p w:rsidR="00AC40CB" w:rsidRDefault="00AC40CB" w:rsidP="00AC40CB">
            <w:r>
              <w:t>Image 3</w:t>
            </w:r>
            <w:r w:rsidR="00D45FE3">
              <w:t xml:space="preserve"> add test text</w:t>
            </w:r>
            <w:bookmarkStart w:id="0" w:name="_GoBack"/>
            <w:bookmarkEnd w:id="0"/>
          </w:p>
          <w:sdt>
            <w:sdtPr>
              <w:alias w:val="docscicmmtybanner"/>
              <w:tag w:val="PWN525HMs2u6v48"/>
              <w:id w:val="79410802"/>
              <w:placeholder>
                <w:docPart w:val="03B0F27A13614C31B2FFDD3A3270C798"/>
              </w:placeholder>
              <w:picture/>
            </w:sdtPr>
            <w:sdtEndPr/>
            <w:sdtContent>
              <w:p w:rsidR="00AC40CB" w:rsidRDefault="00AC40CB" w:rsidP="00AC40CB">
                <w:r>
                  <w:rPr>
                    <w:noProof/>
                  </w:rPr>
                  <w:drawing>
                    <wp:inline distT="0" distB="0" distL="0" distR="0" wp14:anchorId="3E01F784" wp14:editId="6C8146B0">
                      <wp:extent cx="4543857" cy="1434353"/>
                      <wp:effectExtent l="38100" t="38100" r="28575" b="33020"/>
                      <wp:docPr id="10" name="Picture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45735" cy="1466513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4675" w:type="dxa"/>
          </w:tcPr>
          <w:p w:rsidR="00AC40CB" w:rsidRDefault="00AC40CB" w:rsidP="00AC40CB">
            <w:r>
              <w:t>Image 4</w:t>
            </w:r>
          </w:p>
          <w:p w:rsidR="00AC40CB" w:rsidRDefault="00AC40CB" w:rsidP="00AC40CB"/>
        </w:tc>
      </w:tr>
    </w:tbl>
    <w:p w:rsidR="00730098" w:rsidRPr="00AC40CB" w:rsidRDefault="00730098" w:rsidP="00AC40CB"/>
    <w:sectPr w:rsidR="00730098" w:rsidRPr="00AC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A">
      <wne:macro wne:macroName="XPRESSO.UNITYMACROS.UNITYUNDO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B1"/>
    <w:rsid w:val="00003946"/>
    <w:rsid w:val="00006C9C"/>
    <w:rsid w:val="00230654"/>
    <w:rsid w:val="0047419C"/>
    <w:rsid w:val="004B248A"/>
    <w:rsid w:val="004E6DFC"/>
    <w:rsid w:val="004F4B6C"/>
    <w:rsid w:val="00730098"/>
    <w:rsid w:val="00840132"/>
    <w:rsid w:val="009205BA"/>
    <w:rsid w:val="00991F1C"/>
    <w:rsid w:val="009954B2"/>
    <w:rsid w:val="00A875D3"/>
    <w:rsid w:val="00A9567E"/>
    <w:rsid w:val="00AC40CB"/>
    <w:rsid w:val="00B15AEE"/>
    <w:rsid w:val="00BB1FF0"/>
    <w:rsid w:val="00C165E3"/>
    <w:rsid w:val="00C21136"/>
    <w:rsid w:val="00C743B1"/>
    <w:rsid w:val="00D045F7"/>
    <w:rsid w:val="00D25F46"/>
    <w:rsid w:val="00D45FE3"/>
    <w:rsid w:val="00E73384"/>
    <w:rsid w:val="00EE3420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A6F0C-D63E-4A79-B834-F83E3F11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F1C"/>
    <w:rPr>
      <w:color w:val="808080"/>
    </w:rPr>
  </w:style>
  <w:style w:type="table" w:styleId="TableGrid">
    <w:name w:val="Table Grid"/>
    <w:basedOn w:val="TableNormal"/>
    <w:uiPriority w:val="39"/>
    <w:rsid w:val="00AC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customXml" Target="../customXml/item4.xml"/><Relationship Id="rId10" Type="http://schemas.openxmlformats.org/officeDocument/2006/relationships/image" Target="media/image2.jpg"/><Relationship Id="rId4" Type="http://schemas.openxmlformats.org/officeDocument/2006/relationships/customXml" Target="../customXml/item3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xPresso\Unity%20Designer\UnityMacros201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D8361DAB834C738FED735669361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51F13-7E99-42DF-A4E9-6CA7D284AB07}"/>
      </w:docPartPr>
      <w:docPartBody>
        <w:p w:rsidR="00503CCA" w:rsidRDefault="0026171A">
          <w:r w:rsidRPr="00BD1238">
            <w:rPr>
              <w:rStyle w:val="PlaceholderText"/>
            </w:rPr>
            <w:t>braille</w:t>
          </w:r>
        </w:p>
      </w:docPartBody>
    </w:docPart>
    <w:docPart>
      <w:docPartPr>
        <w:name w:val="03C73832D4564977BF3B23119D832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4DAC0-BFA1-4ED3-9D9F-7444D8050BA3}"/>
      </w:docPartPr>
      <w:docPartBody>
        <w:p w:rsidR="00503CCA" w:rsidRDefault="0026171A">
          <w:r w:rsidRPr="00BD1238">
            <w:rPr>
              <w:rStyle w:val="PlaceholderText"/>
            </w:rPr>
            <w:t>John</w:t>
          </w:r>
        </w:p>
      </w:docPartBody>
    </w:docPart>
    <w:docPart>
      <w:docPartPr>
        <w:name w:val="03B0F27A13614C31B2FFDD3A3270C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92B9C-F68B-4609-ADF2-8B184C642FFF}"/>
      </w:docPartPr>
      <w:docPartBody>
        <w:p w:rsidR="00503CCA" w:rsidRDefault="0026171A">
          <w:r w:rsidRPr="00BD1238">
            <w:rPr>
              <w:rStyle w:val="PlaceholderText"/>
            </w:rPr>
            <w:t>docscicmmtybanner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CE"/>
    <w:rsid w:val="0026171A"/>
    <w:rsid w:val="002844CE"/>
    <w:rsid w:val="00503CCA"/>
    <w:rsid w:val="005C2D35"/>
    <w:rsid w:val="00BD33F3"/>
    <w:rsid w:val="00E5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71A"/>
    <w:rPr>
      <w:color w:val="808080"/>
    </w:rPr>
  </w:style>
  <w:style w:type="paragraph" w:customStyle="1" w:styleId="C6574F36D2514765B4732F2465672C87">
    <w:name w:val="C6574F36D2514765B4732F2465672C87"/>
    <w:rsid w:val="002844CE"/>
  </w:style>
  <w:style w:type="paragraph" w:customStyle="1" w:styleId="D99780626DB343AB8DE1C7D73C01F250">
    <w:name w:val="D99780626DB343AB8DE1C7D73C01F250"/>
    <w:rsid w:val="002844CE"/>
  </w:style>
  <w:style w:type="paragraph" w:customStyle="1" w:styleId="B770B6C7466648718D8F8D34A4B81D11">
    <w:name w:val="B770B6C7466648718D8F8D34A4B81D11"/>
    <w:rsid w:val="002844CE"/>
  </w:style>
  <w:style w:type="paragraph" w:customStyle="1" w:styleId="7967A1C3812D4E7B931D4D967DC86815">
    <w:name w:val="7967A1C3812D4E7B931D4D967DC86815"/>
    <w:rsid w:val="002844CE"/>
  </w:style>
  <w:style w:type="paragraph" w:customStyle="1" w:styleId="D18402350B0445AF93B8F562211ABA80">
    <w:name w:val="D18402350B0445AF93B8F562211ABA80"/>
    <w:rsid w:val="002844CE"/>
  </w:style>
  <w:style w:type="paragraph" w:customStyle="1" w:styleId="C9D2E66F317847B0866C9C67C58E15AE">
    <w:name w:val="C9D2E66F317847B0866C9C67C58E15AE"/>
    <w:rsid w:val="002844CE"/>
  </w:style>
  <w:style w:type="paragraph" w:customStyle="1" w:styleId="709B4B9654BF4BB3B45E8ACA56088648">
    <w:name w:val="709B4B9654BF4BB3B45E8ACA56088648"/>
    <w:rsid w:val="002844CE"/>
  </w:style>
  <w:style w:type="paragraph" w:customStyle="1" w:styleId="554A418DC9F04D7293E66FEA120CE132">
    <w:name w:val="554A418DC9F04D7293E66FEA120CE132"/>
    <w:rsid w:val="002844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PressoModel xmlns="http://www.docscience.com/UnityDesigner5.0">
  <xs:schema xmlns:mstns="http://www.docscience.com/UnityDesigner5.0" xmlns="http://www.docscience.com/UnityDesigner5.0" xmlns:xs="http://www.w3.org/2001/XMLSchema" xmlns:msdata="urn:schemas-microsoft-com:xml-msdata" id="xPressoModel" targetNamespace="http://www.docscience.com/UnityDesigner5.0" attributeFormDefault="qualified" elementFormDefault="qualified">
    <xs:element name="xPressoModel" msdata:IsDataSet="true" msdata:UseCurrentLocale="true">
      <xs:complexType>
        <xs:choice minOccurs="0" maxOccurs="unbounded">
          <xs:element name="VariableExplorerTable">
            <xs:complexType>
              <xs:sequence>
                <xs:element name="Id" type="xs:string" minOccurs="0"/>
                <xs:element name="Name" type="xs:string" minOccurs="0"/>
                <xs:element name="IsValid" type="xs:boolean" minOccurs="0"/>
                <xs:element name="ParentId" type="xs:string" minOccurs="0"/>
                <xs:element name="VarDefType" type="xs:string" minOccurs="0"/>
                <xs:element name="XMLMapping" type="xs:string" minOccurs="0"/>
                <xs:element name="DataType" type="xs:string" minOccurs="0"/>
                <xs:element name="MappingType" type="xs:string" minOccurs="0"/>
                <xs:element name="Expression" type="xs:string" minOccurs="0"/>
                <xs:element name="IsUndefined" type="xs:boolean" minOccurs="0"/>
                <xs:element name="IsExpanded" type="xs:string" minOccurs="0"/>
                <xs:element name="ShowType" type="xs:string" minOccurs="0"/>
                <xs:element name="SelfAdapter" type="xs:boolean" minOccurs="0"/>
                <xs:element name="JavaScriptContent" type="xs:string" minOccurs="0"/>
                <xs:element name="OPXmlContent" type="xs:string" minOccurs="0"/>
                <xs:element name="FormattString" type="xs:string" minOccurs="0"/>
                <xs:element name="LocalString" type="xs:string" minOccurs="0"/>
                <xs:element name="OPVariableMapping" type="xs:string" minOccurs="0"/>
                <xs:element name="Alias" type="xs:string" minOccurs="0"/>
                <xs:element name="ExpressionItems" type="xs:string" minOccurs="0"/>
                <xs:element name="VarDisplayChar" type="xs:string" minOccurs="0"/>
              </xs:sequence>
            </xs:complexType>
          </xs:element>
          <xs:element name="VariableFilters">
            <xs:complexType>
              <xs:sequence>
                <xs:element name="Name" type="xs:string" minOccurs="0"/>
                <xs:element name="Items" type="xs:string" minOccurs="0"/>
              </xs:sequence>
            </xs:complexType>
          </xs:element>
          <xs:element name="SchemaTable">
            <xs:complexType>
              <xs:sequence>
                <xs:element name="SchemaString" type="xs:string" minOccurs="0"/>
                <xs:element name="SchemaFilePath" type="xs:string" minOccurs="0"/>
                <xs:element name="SchemaRootXpath" type="xs:string" minOccurs="0"/>
              </xs:sequence>
            </xs:complexType>
          </xs:element>
          <xs:element name="SchemaElements">
            <xs:complexType>
              <xs:sequence>
                <xs:element name="XPath" type="xs:string" minOccurs="0"/>
                <xs:element name="DataType" type="xs:string" minOccurs="0"/>
                <xs:element name="RefName" type="xs:string" minOccurs="0"/>
                <xs:element name="MaxOccur" type="xs:decimal" minOccurs="0"/>
                <xs:element name="ParentId" type="xs:string" minOccurs="0"/>
              </xs:sequence>
            </xs:complexType>
          </xs:element>
          <xs:element name="TemplateExplorer">
            <xs:complexType>
              <xs:sequence>
                <xs:element name="Id" type="xs:string" minOccurs="0"/>
                <xs:element name="Name" type="xs:string" minOccurs="0"/>
                <xs:element name="ParentId" type="xs:string" minOccurs="0"/>
                <xs:element name="Type" type="xs:string" minOccurs="0"/>
                <xs:element name="CanvasTag" type="xs:string" minOccurs="0"/>
                <xs:element name="ValidValue" type="xs:boolean" minOccurs="0"/>
                <xs:element name="ValidationInfo" type="xs:string" minOccurs="0"/>
                <xs:element name="ValidationMessage" type="xs:string" minOccurs="0"/>
              </xs:sequence>
            </xs:complexType>
          </xs:element>
          <xs:element name="Rule">
            <xs:complexType>
              <xs:sequence>
                <xs:element name="ParentId" type="xs:string" minOccurs="0"/>
                <xs:element name="SwitchLogicXml" type="xs:string" minOccurs="0"/>
                <xs:element name="ExpressionLogicXml" type="xs:string" minOccurs="0"/>
                <xs:element name="SwitchValueXml" type="xs:string" minOccurs="0"/>
                <xs:element name="SwitchDefaultValue" type="xs:boolean" minOccurs="0"/>
              </xs:sequence>
            </xs:complexType>
          </xs:element>
          <xs:element name="HashMap">
            <xs:complexType>
              <xs:sequence>
                <xs:element name="Key" type="xs:string" minOccurs="0"/>
                <xs:element name="Value" type="xs:string" minOccurs="0"/>
                <xs:element name="ParentId" type="xs:string" minOccurs="0"/>
              </xs:sequence>
            </xs:complexType>
          </xs:element>
          <xs:element name="TableOption">
            <xs:complexType>
              <xs:sequence>
                <xs:element name="TableIndex" type="xs:int" minOccurs="0"/>
                <xs:element name="TableId" type="xs:string" minOccurs="0"/>
                <xs:element name="HeaderBookMarkName" type="xs:string" minOccurs="0"/>
                <xs:element name="FooterBookMarkName" type="xs:string" minOccurs="0"/>
                <xs:element name="HeaderRowsCount" type="xs:int" minOccurs="0"/>
                <xs:element name="FooterRowsCount" type="xs:int" minOccurs="0"/>
                <xs:element name="HeaderPepeat" type="xs:int" minOccurs="0"/>
                <xs:element name="FooterPepeat" type="xs:int" minOccurs="0"/>
                <xs:element name="IsSkipFirst" type="xs:boolean" minOccurs="0"/>
                <xs:element name="IsSkipLast" type="xs:boolean" minOccurs="0"/>
                <xs:element name="WidowRowsCount" type="xs:int" minOccurs="0"/>
                <xs:element name="OrphanRowsCount" type="xs:int" minOccurs="0"/>
                <xs:element name="ParentTableVariableId" type="xs:string" minOccurs="0"/>
                <xs:element name="KeepWithNextRows" type="xs:string" minOccurs="0"/>
              </xs:sequence>
            </xs:complexType>
          </xs:element>
          <xs:element name="ParagraphFormat">
            <xs:complexType>
              <xs:sequence>
                <xs:element name="ParagraphFormatID" type="xs:string" minOccurs="0"/>
                <xs:element name="ChkWidowOrphan" type="xs:boolean" minOccurs="0"/>
                <xs:element name="WidowRowsCount" type="xs:int" minOccurs="0"/>
                <xs:element name="OrphanRowsCount" type="xs:int" minOccurs="0"/>
              </xs:sequence>
            </xs:complexType>
          </xs:element>
          <xs:element name="OpMakerTable">
            <xs:complexType>
              <xs:sequence>
                <xs:element name="OPMarkerString" type="xs:string" minOccurs="0"/>
              </xs:sequence>
            </xs:complexType>
          </xs:element>
          <xs:element name="QuickPickXmlContent">
            <xs:complexType>
              <xs:sequence>
                <xs:element name="Name" type="xs:string" minOccurs="0"/>
                <xs:element name="QuickPickXmlContent" type="xs:string" minOccurs="0"/>
              </xs:sequence>
            </xs:complexType>
          </xs:element>
          <xs:element name="QuickPickSet">
            <xs:complexType>
              <xs:sequence>
                <xs:element name="QPSetName" type="xs:string" minOccurs="0"/>
                <xs:element name="QPSetSelectedValues" type="xs:string" minOccurs="0"/>
                <xs:element name="QPSetReferences" type="xs:string" minOccurs="0"/>
                <xs:element name="VariantID" type="xs:string" minOccurs="0"/>
                <xs:element name="QuickPickValue" type="xs:string" minOccurs="0"/>
              </xs:sequence>
            </xs:complexType>
          </xs:element>
          <xs:element name="MetaDataLibrary">
            <xs:complexType>
              <xs:sequence>
                <xs:element name="Name" type="xs:string" minOccurs="0"/>
                <xs:element name="MetaDataLibraryXmlContent" type="xs:string" minOccurs="0"/>
              </xs:sequence>
            </xs:complexType>
          </xs:element>
          <xs:element name="SystemEnvironmentVariable">
            <xs:complexType>
              <xs:sequence>
                <xs:element name="Name" type="xs:string" minOccurs="0"/>
                <xs:element name="Value" type="xs:string" minOccurs="0"/>
              </xs:sequence>
            </xs:complexType>
          </xs:element>
          <xs:element name="DocumentDefaultFormat">
            <xs:complexType>
              <xs:sequence>
                <xs:element name="DataType" type="xs:int" minOccurs="0"/>
                <xs:element name="FormatInfo" type="xs:string" minOccurs="0"/>
                <xs:element name="Locale" type="xs:string" minOccurs="0"/>
              </xs:sequence>
            </xs:complexType>
          </xs:element>
          <xs:element name="LanguageIndicatorForPDFUA">
            <xs:complexType>
              <xs:sequence>
                <xs:element name="LCID" type="xs:int" minOccurs="0"/>
                <xs:element name="DisplayName" type="xs:string" minOccurs="0"/>
                <xs:element name="Name" type="xs:string" minOccurs="0"/>
              </xs:sequence>
            </xs:complexType>
          </xs:element>
          <xs:element name="Artifacts">
            <xs:complexType>
              <xs:sequence>
                <xs:element name="Name" type="xs:string" minOccurs="0"/>
                <xs:element name="Value" type="xs:string" minOccurs="0"/>
              </xs:sequence>
            </xs:complexType>
          </xs:element>
          <xs:element name="DocumentProtection">
            <xs:complexType>
              <xs:sequence>
                <xs:element name="IsProtectionEnable" type="xs:boolean" minOccurs="0"/>
                <xs:element name="ProtectionType" type="xs:string" minOccurs="0"/>
                <xs:element name="Password" type="xs:string" minOccurs="0"/>
              </xs:sequence>
            </xs:complexType>
          </xs:element>
          <xs:element name="ShellTemplateTree">
            <xs:complexType>
              <xs:sequence>
                <xs:element name="ID" type="xs:string" minOccurs="0"/>
                <xs:element name="Name" type="xs:string" minOccurs="0"/>
                <xs:element name="ShellFilePath" type="xs:string" minOccurs="0"/>
                <xs:element name="ChannelName" type="xs:string" minOccurs="0"/>
                <xs:element name="ShellType" type="xs:string" minOccurs="0"/>
              </xs:sequence>
            </xs:complexType>
          </xs:element>
          <xs:element name="InsertPointsTree">
            <xs:complexType>
              <xs:sequence>
                <xs:element name="Name" type="xs:string" minOccurs="0"/>
                <xs:element name="TemplateRegionID" type="xs:string" minOccurs="0"/>
                <xs:element name="ParentID" type="xs:string" minOccurs="0"/>
              </xs:sequence>
            </xs:complexType>
          </xs:element>
          <xs:element name="GlobalJSTree">
            <xs:complexType>
              <xs:sequence>
                <xs:element name="ID" type="xs:string" minOccurs="0"/>
                <xs:element name="Name" type="xs:string" minOccurs="0"/>
                <xs:element name="JSFilePath" type="xs:string" minOccurs="0"/>
                <xs:element name="CustomerContent" type="xs:string" minOccurs="0"/>
                <xs:element name="ExternalContent" type="xs:string" minOccurs="0"/>
                <xs:element name="JSFileType" type="xs:int" minOccurs="0"/>
              </xs:sequence>
            </xs:complexType>
          </xs:element>
          <xs:element name="MetaDataExplorerTable">
            <xs:complexType>
              <xs:sequence>
                <xs:element name="Id" type="xs:string" minOccurs="0"/>
                <xs:element name="Name" type="xs:string" minOccurs="0"/>
                <xs:element name="IsValid" type="xs:boolean" minOccurs="0"/>
                <xs:element name="ParentId" type="xs:string" minOccurs="0"/>
                <xs:element name="MetaDataType" type="xs:string" minOccurs="0"/>
              </xs:sequence>
            </xs:complexType>
          </xs:element>
        </xs:choice>
      </xs:complexType>
    </xs:element>
  </xs:schema>
  <VariableExplorerTable>
    <Id>aHydGr6IVFSCqml</Id>
    <Name>Variable Root</Name>
    <IsValid>true</IsValid>
    <ParentId>-1</ParentId>
    <VarDefType>Root</VarDefType>
    <SelfAdapter>true</SelfAdapter>
    <OPXmlContent/>
    <VarDisplayChar>X</VarDisplayChar>
  </VariableExplorerTable>
  <SchemaTable>
    <SchemaString>&lt;!-- edited with XMLSPY v2004 rel. 3 U (http://www.xmlspy.com) by q (q) --&gt;
&lt;xsd:schema xmlns:xsd="http://www.w3.org/2001/XMLSchema"&gt;
	&lt;xsd:element name="AllTypeField" type="reType"/&gt;
	&lt;xsd:complexType name="reType"&gt;
		&lt;xsd:sequence&gt;
			&lt;xsd:element name="photo" type="xsd:string"/&gt;
			&lt;xsd:element name="name" type="xsd:string" minOccurs="0"/&gt;
			&lt;xsd:element name="photo1" type="xsd:string" minOccurs="0"/&gt;
			&lt;xsd:element name="developer" type="xsd:string"/&gt;
			&lt;xsd:element name="floorArea" type="xsd:string"/&gt;
			&lt;xsd:element name="timeoutside" type="xsd:time"/&gt;
			&lt;xsd:element name="parkingSpace" type="xsd:integer" minOccurs="0"/&gt;
			&lt;xsd:element name="dateoutside" type="xsd:date" minOccurs="0"/&gt;
			&lt;xsd:element name="convenientEstablishment" type="esType" maxOccurs="unbounded"/&gt;
			&lt;xsd:element name="booloutside" type="xsd:boolean"/&gt;
			&lt;xsd:element name="price" type="xsd:float"/&gt;
			&lt;xsd:element name="city" type="xsd:string"/&gt;
			&lt;xsd:element name="datetimeoutside" type="xsd:dateTime"/&gt;
		&lt;/xsd:sequence&gt;
	&lt;/xsd:complexType&gt;
	&lt;xsd:complexType name="esType"&gt;
		&lt;xsd:sequence&gt;
			&lt;xsd:element name="good" type="xsd:boolean" minOccurs="0"/&gt;
			&lt;xsd:element name="kingderGarden" type="xsd:string"/&gt;
			&lt;xsd:element name="date" type="xsd:date" minOccurs="0"/&gt;
			&lt;xsd:element name="time" type="xsd:time" minOccurs="0"/&gt;
			&lt;xsd:element name="datetime" type="xsd:dateTime" minOccurs="0"/&gt;
			&lt;xsd:element name="Bus" type="xsd:float" minOccurs="0"/&gt;
		&lt;/xsd:sequence&gt;
	&lt;/xsd:complexType&gt;
&lt;/xsd:schema&gt;</SchemaString>
    <SchemaFilePath>C:\xpresso\Data\AllTypeField.xsd</SchemaFilePath>
    <SchemaRootXpath>/AllTypeField</SchemaRootXpath>
  </SchemaTable>
  <TemplateExplorer>
    <Id>UBRJGI2nZzlx8o3</Id>
    <Name>test</Name>
    <ParentId>-1</ParentId>
    <Type>Root</Type>
    <CanvasTag>UBRJGI2nZzlx8o3</CanvasTag>
    <ValidValue>true</ValidValue>
    <ValidationInfo>Valid</ValidationInfo>
    <ValidationMessage/>
  </TemplateExplorer>
  <TemplateExplorer>
    <Id>AR1rUfKZC7Vklyp</Id>
    <Name>braille</Name>
    <ParentId>UBRJGI2nZzlx8o3</ParentId>
    <Type>ImageUniversalContent</Type>
    <CanvasTag>AR1rUfKZC7Vklyp</CanvasTag>
    <ValidValue>true</ValidValue>
    <ValidationInfo>Valid</ValidationInfo>
    <ValidationMessage/>
  </TemplateExplorer>
  <TemplateExplorer>
    <Id>ik4eQsIqt9o12zP</Id>
    <Name>John</Name>
    <ParentId>UBRJGI2nZzlx8o3</ParentId>
    <Type>ImageUniversalContent</Type>
    <CanvasTag>ik4eQsIqt9o12zP</CanvasTag>
    <ValidValue>true</ValidValue>
    <ValidationInfo>Valid</ValidationInfo>
    <ValidationMessage/>
  </TemplateExplorer>
  <TemplateExplorer>
    <Id>PWN525HMs2u6v48</Id>
    <Name>docscicmmtybanner</Name>
    <ParentId>UBRJGI2nZzlx8o3</ParentId>
    <Type>ImageUniversalContent</Type>
    <CanvasTag>PWN525HMs2u6v48</CanvasTag>
    <ValidValue>true</ValidValue>
    <ValidationInfo>Valid</ValidationInfo>
    <ValidationMessage/>
  </TemplateExplorer>
  <Rule>
    <ParentId>AR1rUfKZC7Vklyp</ParentId>
    <SwitchLogicXml/>
    <ExpressionLogicXml/>
    <SwitchValueXml/>
  </Rule>
  <Rule>
    <ParentId>ik4eQsIqt9o12zP</ParentId>
    <SwitchLogicXml/>
    <ExpressionLogicXml/>
    <SwitchValueXml/>
  </Rule>
  <Rule>
    <ParentId>PWN525HMs2u6v48</ParentId>
    <SwitchLogicXml/>
    <ExpressionLogicXml/>
    <SwitchValueXml/>
  </Rule>
  <Rule>
    <ParentId>Hd4YvTGdTXK38nL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Sg3vL7ZapVYoftS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HashMap>
    <Key>IsDataApplied</Key>
    <Value>False</Value>
    <ParentId>UBRJGI2nZzlx8o3</ParentId>
  </HashMap>
  <HashMap>
    <Key>IsDataApplied</Key>
    <Value>False</Value>
    <ParentId>AR1rUfKZC7Vklyp</ParentId>
  </HashMap>
  <HashMap>
    <Key>UCType</Key>
    <Value>ExternalImage</Value>
    <ParentId>AR1rUfKZC7Vklyp</ParentId>
  </HashMap>
  <HashMap>
    <Key>ImportType</Key>
    <Value>Package</Value>
    <ParentId>AR1rUfKZC7Vklyp</ParentId>
  </HashMap>
  <HashMap>
    <Key>PkgPath</Key>
    <Value>C:\xPression\image\braille.jpg</Value>
    <ParentId>AR1rUfKZC7Vklyp</ParentId>
  </HashMap>
  <HashMap>
    <Key>RetainPageNumber</Key>
    <Value>False</Value>
    <ParentId>AR1rUfKZC7Vklyp</ParentId>
  </HashMap>
  <HashMap>
    <Key>LayoutSetting</Key>
    <Value>ContentWithLayout</Value>
    <ParentId>AR1rUfKZC7Vklyp</ParentId>
  </HashMap>
  <HashMap>
    <Key>IsUseMasterLayout</Key>
    <Value>False</Value>
    <ParentId>AR1rUfKZC7Vklyp</ParentId>
  </HashMap>
  <HashMap>
    <Key>LayoutStartFrom</Key>
    <Value>Next_Page</Value>
    <ParentId>AR1rUfKZC7Vklyp</ParentId>
  </HashMap>
  <HashMap>
    <Key>MergeList</Key>
    <Value>True</Value>
    <ParentId>AR1rUfKZC7Vklyp</ParentId>
  </HashMap>
  <HashMap>
    <Key>ValidInline</Key>
    <Value>True</Value>
    <ParentId>AR1rUfKZC7Vklyp</ParentId>
  </HashMap>
  <HashMap>
    <Key>TOCSetting</Key>
    <Value>&lt;TOCSetting&gt;&lt;TOCOptionType&gt;None&lt;/TOCOptionType&gt;&lt;SingleEntryOption&gt;UseDocumentName&lt;/SingleEntryOption&gt;&lt;/TOCSetting&gt;</Value>
    <ParentId>AR1rUfKZC7Vklyp</ParentId>
  </HashMap>
  <HashMap>
    <Key>InsertType</Key>
    <Value>FillFrameProportionally</Value>
    <ParentId>AR1rUfKZC7Vklyp</ParentId>
  </HashMap>
  <HashMap>
    <Key>HorizontalAlignment</Key>
    <Value>Left</Value>
    <ParentId>AR1rUfKZC7Vklyp</ParentId>
  </HashMap>
  <HashMap>
    <Key>VerticalAlignment</Key>
    <Value>Center</Value>
    <ParentId>AR1rUfKZC7Vklyp</ParentId>
  </HashMap>
  <HashMap>
    <Key>Locale</Key>
    <Value/>
    <ParentId>AR1rUfKZC7Vklyp</ParentId>
  </HashMap>
  <HashMap>
    <Key>AltText</Key>
    <Value>&lt;RichTextBox&gt;&lt;RichTextBoxEntry /&gt;&lt;/RichTextBox&gt;</Value>
    <ParentId>AR1rUfKZC7Vklyp</ParentId>
  </HashMap>
  <HashMap>
    <Key>IsDataApplied</Key>
    <Value>False</Value>
    <ParentId>ik4eQsIqt9o12zP</ParentId>
  </HashMap>
  <HashMap>
    <Key>UCType</Key>
    <Value>ExternalImage</Value>
    <ParentId>ik4eQsIqt9o12zP</ParentId>
  </HashMap>
  <HashMap>
    <Key>ImportType</Key>
    <Value>Package</Value>
    <ParentId>ik4eQsIqt9o12zP</ParentId>
  </HashMap>
  <HashMap>
    <Key>PkgPath</Key>
    <Value>C:\xPression\image\John.jpg</Value>
    <ParentId>ik4eQsIqt9o12zP</ParentId>
  </HashMap>
  <HashMap>
    <Key>RetainPageNumber</Key>
    <Value>False</Value>
    <ParentId>ik4eQsIqt9o12zP</ParentId>
  </HashMap>
  <HashMap>
    <Key>LayoutSetting</Key>
    <Value>ContentWithLayout</Value>
    <ParentId>ik4eQsIqt9o12zP</ParentId>
  </HashMap>
  <HashMap>
    <Key>IsUseMasterLayout</Key>
    <Value>False</Value>
    <ParentId>ik4eQsIqt9o12zP</ParentId>
  </HashMap>
  <HashMap>
    <Key>LayoutStartFrom</Key>
    <Value>Next_Page</Value>
    <ParentId>ik4eQsIqt9o12zP</ParentId>
  </HashMap>
  <HashMap>
    <Key>MergeList</Key>
    <Value>True</Value>
    <ParentId>ik4eQsIqt9o12zP</ParentId>
  </HashMap>
  <HashMap>
    <Key>ValidInline</Key>
    <Value>True</Value>
    <ParentId>ik4eQsIqt9o12zP</ParentId>
  </HashMap>
  <HashMap>
    <Key>TOCSetting</Key>
    <Value>&lt;TOCSetting&gt;&lt;TOCOptionType&gt;None&lt;/TOCOptionType&gt;&lt;SingleEntryOption&gt;UseDocumentName&lt;/SingleEntryOption&gt;&lt;/TOCSetting&gt;</Value>
    <ParentId>ik4eQsIqt9o12zP</ParentId>
  </HashMap>
  <HashMap>
    <Key>InsertType</Key>
    <Value>FillFrameProportionally</Value>
    <ParentId>ik4eQsIqt9o12zP</ParentId>
  </HashMap>
  <HashMap>
    <Key>HorizontalAlignment</Key>
    <Value>Left</Value>
    <ParentId>ik4eQsIqt9o12zP</ParentId>
  </HashMap>
  <HashMap>
    <Key>VerticalAlignment</Key>
    <Value>Center</Value>
    <ParentId>ik4eQsIqt9o12zP</ParentId>
  </HashMap>
  <HashMap>
    <Key>Locale</Key>
    <Value/>
    <ParentId>ik4eQsIqt9o12zP</ParentId>
  </HashMap>
  <HashMap>
    <Key>AltText</Key>
    <Value>&lt;RichTextBox&gt;&lt;RichTextBoxEntry /&gt;&lt;/RichTextBox&gt;</Value>
    <ParentId>ik4eQsIqt9o12zP</ParentId>
  </HashMap>
  <HashMap>
    <Key>IsDataApplied</Key>
    <Value>False</Value>
    <ParentId>PWN525HMs2u6v48</ParentId>
  </HashMap>
  <HashMap>
    <Key>UCType</Key>
    <Value>ExternalImage</Value>
    <ParentId>PWN525HMs2u6v48</ParentId>
  </HashMap>
  <HashMap>
    <Key>ImportType</Key>
    <Value>Package</Value>
    <ParentId>PWN525HMs2u6v48</ParentId>
  </HashMap>
  <HashMap>
    <Key>PkgPath</Key>
    <Value>C:\xPression\image\docscicmmtybanner.jpg</Value>
    <ParentId>PWN525HMs2u6v48</ParentId>
  </HashMap>
  <HashMap>
    <Key>RetainPageNumber</Key>
    <Value>False</Value>
    <ParentId>PWN525HMs2u6v48</ParentId>
  </HashMap>
  <HashMap>
    <Key>LayoutSetting</Key>
    <Value>ContentWithLayout</Value>
    <ParentId>PWN525HMs2u6v48</ParentId>
  </HashMap>
  <HashMap>
    <Key>IsUseMasterLayout</Key>
    <Value>False</Value>
    <ParentId>PWN525HMs2u6v48</ParentId>
  </HashMap>
  <HashMap>
    <Key>LayoutStartFrom</Key>
    <Value>Next_Page</Value>
    <ParentId>PWN525HMs2u6v48</ParentId>
  </HashMap>
  <HashMap>
    <Key>MergeList</Key>
    <Value>True</Value>
    <ParentId>PWN525HMs2u6v48</ParentId>
  </HashMap>
  <HashMap>
    <Key>ValidInline</Key>
    <Value>True</Value>
    <ParentId>PWN525HMs2u6v48</ParentId>
  </HashMap>
  <HashMap>
    <Key>TOCSetting</Key>
    <Value>&lt;TOCSetting&gt;&lt;TOCOptionType&gt;None&lt;/TOCOptionType&gt;&lt;SingleEntryOption&gt;UseDocumentName&lt;/SingleEntryOption&gt;&lt;/TOCSetting&gt;</Value>
    <ParentId>PWN525HMs2u6v48</ParentId>
  </HashMap>
  <HashMap>
    <Key>InsertType</Key>
    <Value>FillFrameProportionally</Value>
    <ParentId>PWN525HMs2u6v48</ParentId>
  </HashMap>
  <HashMap>
    <Key>HorizontalAlignment</Key>
    <Value>Left</Value>
    <ParentId>PWN525HMs2u6v48</ParentId>
  </HashMap>
  <HashMap>
    <Key>VerticalAlignment</Key>
    <Value>Center</Value>
    <ParentId>PWN525HMs2u6v48</ParentId>
  </HashMap>
  <HashMap>
    <Key>Locale</Key>
    <Value/>
    <ParentId>PWN525HMs2u6v48</ParentId>
  </HashMap>
  <HashMap>
    <Key>AltText</Key>
    <Value>&lt;RichTextBox&gt;&lt;RichTextBoxEntry /&gt;&lt;/RichTextBox&gt;</Value>
    <ParentId>PWN525HMs2u6v48</ParentId>
  </HashMap>
  <HashMap>
    <Key>IsAppliedDocument</Key>
    <Value>False</Value>
    <ParentId>-1</ParentId>
  </HashMap>
  <HashMap>
    <Key>DataCount</Key>
    <Value>0</Value>
    <ParentId>-1</ParentId>
  </HashMap>
  <HashMap>
    <Key>ApplyDataFilePath</Key>
    <Value>C:\xPression\CustomerData\Springer\AllTypeF1.xml</Value>
    <ParentId>-1</ParentId>
  </HashMap>
  <HashMap>
    <Key>ApplyItem</Key>
    <ParentId>-1</ParentId>
  </HashMap>
  <HashMap>
    <Key>DataIndex</Key>
    <Value>0</Value>
    <ParentId>-1</ParentId>
  </HashMap>
  <HashMap>
    <Key>LastModifyUser</Key>
    <Value>test</Value>
    <ParentId>-1</ParentId>
  </HashMap>
  <HashMap>
    <Key>Subject</Key>
    <Value/>
    <ParentId>-1</ParentId>
  </HashMap>
  <HashMap>
    <Key>DosExtension</Key>
    <Value>xword</Value>
    <ParentId>-1</ParentId>
  </HashMap>
  <HashMap>
    <Key>Title</Key>
    <Value/>
    <ParentId>-1</ParentId>
  </HashMap>
  <HashMap>
    <Key>Version</Key>
    <Value>1.0</Value>
    <ParentId>-1</ParentId>
  </HashMap>
  <HashMap>
    <Key>SourcePath</Key>
    <Value/>
    <ParentId>-1</ParentId>
  </HashMap>
  <HashMap>
    <Key>CheckOutBy</Key>
    <Value>test</Value>
    <ParentId>-1</ParentId>
  </HashMap>
  <HashMap>
    <Key>AuthoringTool</Key>
    <Value>xWord Designer</Value>
    <ParentId>-1</ParentId>
  </HashMap>
  <HashMap>
    <Key>Comments</Key>
    <ParentId>-1</ParentId>
  </HashMap>
  <HashMap>
    <Key>NextMajorLabel</Key>
    <Value>2.0</Value>
    <ParentId>-1</ParentId>
  </HashMap>
  <HashMap>
    <Key>NextMinorLabel</Key>
    <Value>1.1</Value>
    <ParentId>-1</ParentId>
  </HashMap>
  <HashMap>
    <Key>BranchLabel</Key>
    <ParentId>-1</ParentId>
  </HashMap>
  <HashMap>
    <Key>Reference</Key>
    <ParentId>-1</ParentId>
  </HashMap>
  <HashMap>
    <Key>DownloadFilePath</Key>
    <ParentId>-1</ParentId>
  </HashMap>
  <HashMap>
    <Key>ECMConfigName</Key>
    <Value>xPression Repository</Value>
    <ParentId>-1</ParentId>
  </HashMap>
  <HashMap>
    <Key>UseLatest</Key>
    <Value>False</Value>
    <ParentId>-1</ParentId>
  </HashMap>
  <HashMap>
    <Key>UseEffectiveDateProcessing</Key>
    <Value>False</Value>
    <ParentId>-1</ParentId>
  </HashMap>
  <HashMap>
    <Key>ECMRepositoryType</Key>
    <Value>Default</Value>
    <ParentId>-1</ParentId>
  </HashMap>
  <HashMap>
    <Key>ECMServerURL</Key>
    <Value>http://10.62.107.99:8080/xFramework</Value>
    <ParentId>-1</ParentId>
  </HashMap>
  <HashMap>
    <Key>ParentFolderId</Key>
    <Value>1301</Value>
    <ParentId>-1</ParentId>
  </HashMap>
  <HashMap>
    <Key>ParentFolderName</Key>
    <Value>PDFUA</Value>
    <ParentId>-1</ParentId>
  </HashMap>
  <HashMap>
    <Key>ParentFolderSource</Key>
    <Value>/PDFUA</Value>
    <ParentId>-1</ParentId>
  </HashMap>
  <HashMap>
    <Key>ParentFolderFormat</Key>
    <Value>folder</Value>
    <ParentId>-1</ParentId>
  </HashMap>
  <HashMap>
    <Key>ECMProperties</Key>
    <Value>&lt;?xml version="1.0" encoding="UTF-8" standalone="yes"?&gt;&lt;ECMProperties&gt;&lt;RepositoryType&gt;Default&lt;/RepositoryType&gt;&lt;ServerReference&gt;cr::xPression Repository:/PDFUA/PDFUA_Empty?version=1.0&lt;/ServerReference&gt;&lt;CheckedOutBy&gt;test&lt;/CheckedOutBy&gt;&lt;ObjectID&gt;33701&lt;/ObjectID&gt;&lt;/ECMProperties&gt;</Value>
    <ParentId>-1</ParentId>
  </HashMap>
  <HashMap>
    <Key>ECMPropertiesType</Key>
    <Value>Default</Value>
    <ParentId>-1</ParentId>
  </HashMap>
  <HashMap>
    <Key>BuildIn</Key>
    <Value>True</Value>
    <ParentId>Hd4YvTGdTXK38nL</ParentId>
  </HashMap>
  <HashMap>
    <Key>IsGroupedFolder</Key>
    <Value>true</Value>
    <ParentId>Hd4YvTGdTXK38nL</ParentId>
  </HashMap>
  <HashMap>
    <Key>BuildIn</Key>
    <Value>True</Value>
    <ParentId>Sg3vL7ZapVYoftS</ParentId>
  </HashMap>
  <HashMap>
    <Key>IsGroupedFolder</Key>
    <Value>false</Value>
    <ParentId>Sg3vL7ZapVYoftS</ParentId>
  </HashMap>
  <OpMakerTable/>
  <QuickPickXmlContent>
    <Name>QuickPick</Name>
    <QuickPickXmlContent>&lt;?xml version="1.0" encoding="UTF-8" standalone="yes"?&gt;&lt;QuickPicks /&gt;</QuickPickXmlContent>
  </QuickPickXmlContent>
  <QuickPickXmlContent>
    <Name>Channel</Name>
    <QuickPickXmlContent>&lt;?xml version="1.0" encoding="UTF-8" standalone="yes"?&gt;&lt;Channels quickPickInUse="True" /&gt;</QuickPickXmlContent>
  </QuickPickXmlContent>
  <MetaDataLibrary>
    <Name>PDFUA_Empty Tag Library</Name>
    <MetaDataLibraryXmlContent>&lt;?xml version="1.0" encoding="UTF-8" standalone="yes"?&gt;&lt;TagLibrary builtIn="false" id=""&gt;&lt;Name&gt;PDFUA_Empty Tag Library&lt;/Name&gt;&lt;VariableTags&gt;&lt;Tag id="11" builtIn="true" tagType="single" valueType="string" inUse="true"&gt;&lt;Name&gt;Name&lt;/Name&gt;&lt;/Tag&gt;&lt;Tag id="12" builtIn="true" tagType="single" valueType="string" inUse="true"&gt;&lt;Name&gt;VariableType&lt;/Name&gt;&lt;/Tag&gt;&lt;Tag id="13" builtIn="true" tagType="single" valueType="string" inUse="true"&gt;&lt;Name&gt;XPath&lt;/Name&gt;&lt;/Tag&gt;&lt;Tag id="14" builtIn="true" tagType="single" valueType="boolean" inUse="true"&gt;&lt;Name&gt;Required&lt;/Name&gt;&lt;/Tag&gt;&lt;Tag id="15" builtIn="true" tagType="single" valueType="string" inUse="true"&gt;&lt;Name&gt;DefaultValue&lt;/Name&gt;&lt;/Tag&gt;&lt;Tag id="16" builtIn="true" tagType="single" valueType="string" inUse="true"&gt;&lt;Name&gt;ControlLabel&lt;/Name&gt;&lt;/Tag&gt;&lt;Tag id="17" builtIn="true" tagType="single" valueType="list" inUse="true"&gt;&lt;Name&gt;ControlType&lt;/Name&gt;&lt;ListValues&gt;&lt;Value&gt;TextBox&lt;/Value&gt;&lt;Value&gt;CheckBox&lt;/Value&gt;&lt;Value&gt;DropList&lt;/Value&gt;&lt;/ListValues&gt;&lt;/Tag&gt;&lt;Tag id="171" builtIn="true" tagType="multi" valueType="string" inUse="true"&gt;&lt;Name&gt;ValidValues&lt;/Name&gt;&lt;/Tag&gt;&lt;/VariableTags&gt;&lt;ArrayTags&gt;&lt;Tag id="18" builtIn="true" tagType="single" valueType="string" inUse="true"&gt;&lt;Name&gt;Name&lt;/Name&gt;&lt;/Tag&gt;&lt;Tag id="19" builtIn="true" tagType="single" valueType="string" inUse="true"&gt;&lt;Name&gt;XPath&lt;/Name&gt;&lt;/Tag&gt;&lt;Tag id="20" builtIn="true" tagType="single" valueType="boolean" inUse="true"&gt;&lt;Name&gt;Required&lt;/Name&gt;&lt;/Tag&gt;&lt;/ArrayTags&gt;&lt;GroupTags&gt;&lt;Tag id="21" builtIn="true" tagType="single" valueType="string" inUse="true"&gt;&lt;Name&gt;Name&lt;/Name&gt;&lt;/Tag&gt;&lt;Tag id="22" builtIn="true" tagType="single" valueType="boolean" inUse="true"&gt;&lt;Name&gt;Required&lt;/Name&gt;&lt;/Tag&gt;&lt;/GroupTags&gt;&lt;/TagLibrary&gt;</MetaDataLibraryXmlContent>
  </MetaDataLibrary>
  <LanguageIndicatorForPDFUA>
    <LCID>3081</LCID>
    <DisplayName>English (Australia)</DisplayName>
    <Name>en-AU</Name>
  </LanguageIndicatorForPDFUA>
  <DocumentProtection>
    <IsProtectionEnable>false</IsProtectionEnable>
    <ProtectionType>FormControl</ProtectionType>
    <Password>&lt;DocumentProtection&gt;&lt;Password /&gt;&lt;/DocumentProtection&gt;</Password>
  </DocumentProtection>
  <MetaDataExplorerTable>
    <Id>aMLB96Uv8sbhqgK</Id>
    <Name>Data Collection Template</Name>
    <IsValid>true</IsValid>
    <ParentId>-1</ParentId>
    <MetaDataType>Root</MetaDataType>
  </MetaDataExplorerTable>
  <MetaDataExplorerTable>
    <Id>Hd4YvTGdTXK38nL</Id>
    <Name>Grouped</Name>
    <IsValid>true</IsValid>
    <ParentId>aMLB96Uv8sbhqgK</ParentId>
    <MetaDataType>Group</MetaDataType>
  </MetaDataExplorerTable>
  <MetaDataExplorerTable>
    <Id>Sg3vL7ZapVYoftS</Id>
    <Name>Not Grouped</Name>
    <IsValid>true</IsValid>
    <ParentId>aMLB96Uv8sbhqgK</ParentId>
    <MetaDataType>Group</MetaDataType>
  </MetaDataExplorerTable>
</xPressoModel>
</file>

<file path=customXml/item2.xml><?xml version="1.0" encoding="utf-8"?>
<BuildingBlock xmlns="XpressoBuildingBlockTemplate">
  <xs:schema xmlns:mstns="XpressoBuildingBlockTemplate" xmlns="XpressoBuildingBlockTemplate" xmlns:xs="http://www.w3.org/2001/XMLSchema" xmlns:msdata="urn:schemas-microsoft-com:xml-msdata" id="BuildingBlock" targetNamespace="XpressoBuildingBlockTemplate" attributeFormDefault="qualified" elementFormDefault="qualified">
    <xs:element name="BuildingBlock" msdata:IsDataSet="true" msdata:UseCurrentLocale="true">
      <xs:complexType>
        <xs:choice minOccurs="0" maxOccurs="unbounded">
          <xs:element name="TemplateTable">
            <xs:complexType>
              <xs:sequence>
                <xs:element name="TemplatePath" type="xs:string" minOccurs="0"/>
                <xs:element name="TemplateValue" type="xs:string" minOccurs="0"/>
              </xs:sequence>
            </xs:complexType>
          </xs:element>
        </xs:choice>
      </xs:complexType>
    </xs:element>
  </xs:schema>
  <TemplateTable>
    <TemplatePath>C:\Users\lim16\AppData\Roaming\EMC Document Sciences\xWord Designer\Work\Temp\1h41s3op.dotx</TemplatePath>
    <TemplateValue>UEsDBBQABgAIAAAAIQBQCqhaiwEAABsI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KySwWrDMAxA74P9g9G9UdrBGKNOL2PQ2xjZBwhbSUwT29hq1/79PNjYAl3pYUfL0tOT0HpznEZ14JRd8BqWVQ2KvQnW+V7DW/u8eACVhbylMXjWcOIMm+b2Zv3KI0kpyoOLWRWKzxoGkfiImM3AE+UqRPblpwtpIinP1GMks6OecVXX95h+M6CZMdXWakhbeweqPUW+hh26zhl+CmY/sZczLZCPwt6yXcRU6pO4Mo1qKfUsGmwwLyWckWKsChrwvNHqeqO/p8WJhSwJoQmJL/t8ZlwSWv7niuYZPzbvIVm0X+FvG5xdQfMBAAD//wMAUEsDBBQABgAIAAAAIQAOq035CQEAAMUDAAAcAAgBd29yZC9fcmVscy9kb2N1bWVudC54bWwucmVscyCiBAEoo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</TemplateValue>
  </TemplateTable>
</BuildingBlock>
</file>

<file path=customXml/item3.xml><?xml version="1.0" encoding="utf-8"?>
<ImportFiles xmlns="ImportFiles">
  <xs:schema xmlns:mstns="ImportFiles" xmlns="ImportFiles" xmlns:xs="http://www.w3.org/2001/XMLSchema" xmlns:msdata="urn:schemas-microsoft-com:xml-msdata" id="ImportFiles" targetNamespace="ImportFiles" attributeFormDefault="qualified" elementFormDefault="qualified">
    <xs:element name="ImportFiles" msdata:IsDataSet="true" msdata:UseCurrentLocale="true">
      <xs:complexType>
        <xs:choice minOccurs="0" maxOccurs="unbounded">
          <xs:element name="ImportFilesTable">
            <xs:complexType>
              <xs:sequence>
                <xs:element name="ImportFileString" type="xs:string" minOccurs="0"/>
                <xs:element name="ImportFileName" type="xs:string" minOccurs="0"/>
                <xs:element name="IsBinary" type="xs:boolean" minOccurs="0"/>
              </xs:sequence>
            </xs:complexType>
          </xs:element>
        </xs:choice>
      </xs:complexType>
    </xs:element>
  </xs:schema>
</ImportFiles>
</file>

<file path=customXml/item4.xml><?xml version="1.0" encoding="utf-8"?>
<ReusableContents xmlns="ReusableContents">
  <xs:schema xmlns:mstns="ReusableContents" xmlns="ReusableContents" xmlns:xs="http://www.w3.org/2001/XMLSchema" xmlns:msdata="urn:schemas-microsoft-com:xml-msdata" id="ReusableContents" targetNamespace="ReusableContents" attributeFormDefault="qualified" elementFormDefault="qualified">
    <xs:element name="ReusableContents" msdata:IsDataSet="true" msdata:UseCurrentLocale="true">
      <xs:complexType>
        <xs:choice minOccurs="0" maxOccurs="unbounded">
          <xs:element name="ImportFilesTable">
            <xs:complexType>
              <xs:sequence>
                <xs:element name="ImportFileString" type="xs:string" minOccurs="0"/>
                <xs:element name="ImportFileName" type="xs:string" minOccurs="0"/>
                <xs:element name="IsBinary" type="xs:boolean" minOccurs="0"/>
              </xs:sequence>
            </xs:complexType>
          </xs:element>
        </xs:choice>
      </xs:complexType>
    </xs:element>
  </xs:schema>
</ReusableContents>
</file>

<file path=customXml/itemProps1.xml><?xml version="1.0" encoding="utf-8"?>
<ds:datastoreItem xmlns:ds="http://schemas.openxmlformats.org/officeDocument/2006/customXml" ds:itemID="{B50D6183-C0F9-4FAC-95DE-5FA460E62B17}">
  <ds:schemaRefs>
    <ds:schemaRef ds:uri="http://www.docscience.com/UnityDesigner5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43F4AB16-B816-499B-8629-4D7918C30391}">
  <ds:schemaRefs>
    <ds:schemaRef ds:uri="XpressoBuildingBlockTemplate"/>
    <ds:schemaRef ds:uri="http://www.w3.org/2001/XMLSchema"/>
    <ds:schemaRef ds:uri="urn:schemas-microsoft-com:xml-msdata"/>
  </ds:schemaRefs>
</ds:datastoreItem>
</file>

<file path=customXml/itemProps3.xml><?xml version="1.0" encoding="utf-8"?>
<ds:datastoreItem xmlns:ds="http://schemas.openxmlformats.org/officeDocument/2006/customXml" ds:itemID="{72A4FCEE-88B9-44A4-A8AC-7FFE16DB2C12}">
  <ds:schemaRefs>
    <ds:schemaRef ds:uri="ImportFiles"/>
    <ds:schemaRef ds:uri="http://www.w3.org/2001/XMLSchema"/>
    <ds:schemaRef ds:uri="urn:schemas-microsoft-com:xml-msdata"/>
  </ds:schemaRefs>
</ds:datastoreItem>
</file>

<file path=customXml/itemProps4.xml><?xml version="1.0" encoding="utf-8"?>
<ds:datastoreItem xmlns:ds="http://schemas.openxmlformats.org/officeDocument/2006/customXml" ds:itemID="{F2FA7A09-10D3-4687-BDBF-48E47CCDEA5D}">
  <ds:schemaRefs>
    <ds:schemaRef ds:uri="ReusableContents"/>
    <ds:schemaRef ds:uri="http://www.w3.org/2001/XMLSchema"/>
    <ds:schemaRef ds:uri="urn:schemas-microsoft-com:xml-ms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UnityMacros2013.dotm</Template>
  <TotalTime>37</TotalTime>
  <Pages>1</Pages>
  <Words>11</Words>
  <Characters>35</Characters>
  <Application>Microsoft Office Word</Application>
  <DocSecurity>0</DocSecurity>
  <Lines>8</Lines>
  <Paragraphs>4</Paragraphs>
  <ScaleCrop>false</ScaleCrop>
  <Company>EMC Corporation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Geng, Yanfei</dc:creator>
  <cp:keywords/>
  <dc:description/>
  <cp:lastModifiedBy>Li, Mike</cp:lastModifiedBy>
  <cp:revision>29</cp:revision>
  <dcterms:created xsi:type="dcterms:W3CDTF">2016-01-19T02:28:00Z</dcterms:created>
  <dcterms:modified xsi:type="dcterms:W3CDTF">2016-03-15T10:48:00Z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WordDesginer">
    <vt:lpwstr>true</vt:lpwstr>
  </property>
</Properties>
</file>