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C0" w:rsidRDefault="00370A89">
      <w:r>
        <w:t>Video provides a powerful way to help you. When you click Online Video, you can paste in the embed code for the video you want to add. You can also type a keyword to</w:t>
      </w:r>
      <w:r w:rsidRPr="00C0308B">
        <w:rPr>
          <w:sz w:val="36"/>
          <w:szCs w:val="36"/>
        </w:rPr>
        <w:t xml:space="preserve"> search online for the video that best fits your document. To make your document look professionally produced</w:t>
      </w:r>
      <w:r>
        <w:t xml:space="preserve">, Word provides header, footer, cover page, and text box designs that complement each other. For example, you </w:t>
      </w:r>
      <w:r w:rsidRPr="00C0308B">
        <w:rPr>
          <w:color w:val="FF0000"/>
        </w:rPr>
        <w:t>can add a matching cover page, header</w:t>
      </w:r>
      <w:r>
        <w:t>, and sidebar.</w:t>
      </w:r>
    </w:p>
    <w:p w:rsidR="00BA75C0" w:rsidRDefault="00BA75C0">
      <w:r>
        <w:br w:type="page"/>
      </w:r>
    </w:p>
    <w:p w:rsidR="00370A89" w:rsidRDefault="00370A89"/>
    <w:p w:rsidR="00370A89" w:rsidRPr="00D27C26" w:rsidRDefault="00370A89" w:rsidP="00D27C26"/>
    <w:p w:rsidR="00C0308B" w:rsidRDefault="00370A89">
      <w:r>
        <w:t xml:space="preserve">To change the way a picture fits in your document, </w:t>
      </w:r>
    </w:p>
    <w:p w:rsidR="00C0308B" w:rsidRDefault="00370A89">
      <w:proofErr w:type="gramStart"/>
      <w:r>
        <w:t>click</w:t>
      </w:r>
      <w:proofErr w:type="gramEnd"/>
      <w:r>
        <w:t xml:space="preserve"> it and a button for layout options appears next to it. </w:t>
      </w:r>
    </w:p>
    <w:p w:rsidR="00C0308B" w:rsidRDefault="00370A89">
      <w:r>
        <w:t>When you work on a t</w:t>
      </w:r>
    </w:p>
    <w:p w:rsidR="00370A89" w:rsidRDefault="00370A89">
      <w:proofErr w:type="gramStart"/>
      <w:r>
        <w:t>able</w:t>
      </w:r>
      <w:proofErr w:type="gramEnd"/>
      <w:r>
        <w:t xml:space="preserve">, click where you want to add a row or a column, and then click the plus sign. Reading is easier, too, in the new Reading view. You </w:t>
      </w:r>
      <w:r w:rsidRPr="00C0308B">
        <w:rPr>
          <w:color w:val="FF0000"/>
        </w:rPr>
        <w:t xml:space="preserve">can collapse parts of the document and </w:t>
      </w:r>
      <w:r>
        <w:t>focus on the text you want. If you need to stop reading before you reach the end, Word remembers where you left off - even on another device.</w:t>
      </w:r>
    </w:p>
    <w:p w:rsidR="00D27C26" w:rsidRDefault="00D27C26">
      <w:pPr>
        <w:rPr>
          <w:highlight w:val="yellow"/>
        </w:rPr>
      </w:pPr>
    </w:p>
    <w:p w:rsidR="00071F1F" w:rsidRPr="00D27C26" w:rsidRDefault="00071F1F">
      <w:pPr>
        <w:rPr>
          <w:highlight w:val="yellow"/>
        </w:rPr>
      </w:pPr>
      <w:r>
        <w:rPr>
          <w:highlight w:val="yellow"/>
        </w:rPr>
        <w:br w:type="page"/>
      </w:r>
    </w:p>
    <w:p w:rsidR="00A75ECB" w:rsidRDefault="00A75ECB"/>
    <w:p w:rsidR="00A75ECB" w:rsidRDefault="00A75ECB"/>
    <w:p w:rsidR="00370A89" w:rsidRDefault="00370A89">
      <w:bookmarkStart w:id="0" w:name="_GoBack"/>
      <w:bookmarkEnd w:id="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70A89" w:rsidRDefault="00370A89"/>
    <w:sectPr w:rsidR="00370A8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A">
      <wne:macro wne:macroName="XPRESSO.UNITYMACROS.UNITYUNDO"/>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89"/>
    <w:rsid w:val="00015977"/>
    <w:rsid w:val="00063F9B"/>
    <w:rsid w:val="00071F1F"/>
    <w:rsid w:val="000D3E7C"/>
    <w:rsid w:val="00116129"/>
    <w:rsid w:val="00135424"/>
    <w:rsid w:val="001A04C6"/>
    <w:rsid w:val="00370A89"/>
    <w:rsid w:val="00582AA3"/>
    <w:rsid w:val="0069163B"/>
    <w:rsid w:val="007028F4"/>
    <w:rsid w:val="007221BB"/>
    <w:rsid w:val="0076649D"/>
    <w:rsid w:val="0083787C"/>
    <w:rsid w:val="00A75ECB"/>
    <w:rsid w:val="00B61089"/>
    <w:rsid w:val="00B75062"/>
    <w:rsid w:val="00BA75C0"/>
    <w:rsid w:val="00C0308B"/>
    <w:rsid w:val="00CF4875"/>
    <w:rsid w:val="00D27C26"/>
    <w:rsid w:val="00E3497D"/>
    <w:rsid w:val="00EF00AB"/>
    <w:rsid w:val="00F151DC"/>
    <w:rsid w:val="00F57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0C57-4EF2-4616-AC3F-FB76A2A3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4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5"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xPresso\Unity%20Designer\UnityMacros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PressoModel xmlns="http://www.docscience.com/UnityDesigner5.0">
  <xs:schema xmlns:mstns="http://www.docscience.com/UnityDesigner5.0" xmlns="http://www.docscience.com/UnityDesigner5.0" xmlns:xs="http://www.w3.org/2001/XMLSchema" xmlns:msdata="urn:schemas-microsoft-com:xml-msdata" id="xPressoModel" targetNamespace="http://www.docscience.com/UnityDesigner5.0" attributeFormDefault="qualified" elementFormDefault="qualified">
    <xs:element name="xPressoModel" msdata:IsDataSet="true" msdata:UseCurrentLocale="true">
      <xs:complexType>
        <xs:choice minOccurs="0" maxOccurs="unbounded">
          <xs:element name="VariableExplorerTable">
            <xs:complexType>
              <xs:sequence>
                <xs:element name="Id" type="xs:string" minOccurs="0"/>
                <xs:element name="Name" type="xs:string" minOccurs="0"/>
                <xs:element name="IsValid" type="xs:boolean" minOccurs="0"/>
                <xs:element name="ParentId" type="xs:string" minOccurs="0"/>
                <xs:element name="VarDefType" type="xs:string" minOccurs="0"/>
                <xs:element name="XMLMapping" type="xs:string" minOccurs="0"/>
                <xs:element name="DataType" type="xs:string" minOccurs="0"/>
                <xs:element name="MappingType" type="xs:string" minOccurs="0"/>
                <xs:element name="Expression" type="xs:string" minOccurs="0"/>
                <xs:element name="IsUndefined" type="xs:boolean" minOccurs="0"/>
                <xs:element name="IsExpanded" type="xs:string" minOccurs="0"/>
                <xs:element name="ShowType" type="xs:string" minOccurs="0"/>
                <xs:element name="SelfAdapter" type="xs:boolean" minOccurs="0"/>
                <xs:element name="JavaScriptContent" type="xs:string" minOccurs="0"/>
                <xs:element name="OPXmlContent" type="xs:string" minOccurs="0"/>
                <xs:element name="FormattString" type="xs:string" minOccurs="0"/>
                <xs:element name="LocalString" type="xs:string" minOccurs="0"/>
                <xs:element name="OPVariableMapping" type="xs:string" minOccurs="0"/>
                <xs:element name="Alias" type="xs:string" minOccurs="0"/>
                <xs:element name="ExpressionItems" type="xs:string" minOccurs="0"/>
                <xs:element name="VarDisplayChar" type="xs:string" minOccurs="0"/>
              </xs:sequence>
            </xs:complexType>
          </xs:element>
          <xs:element name="VariableFilters">
            <xs:complexType>
              <xs:sequence>
                <xs:element name="Name" type="xs:string" minOccurs="0"/>
                <xs:element name="Items" type="xs:string" minOccurs="0"/>
              </xs:sequence>
            </xs:complexType>
          </xs:element>
          <xs:element name="SchemaTable">
            <xs:complexType>
              <xs:sequence>
                <xs:element name="SchemaString" type="xs:string" minOccurs="0"/>
                <xs:element name="SchemaFilePath" type="xs:string" minOccurs="0"/>
                <xs:element name="SchemaRootXpath" type="xs:string" minOccurs="0"/>
              </xs:sequence>
            </xs:complexType>
          </xs:element>
          <xs:element name="SchemaElements">
            <xs:complexType>
              <xs:sequence>
                <xs:element name="XPath" type="xs:string" minOccurs="0"/>
                <xs:element name="DataType" type="xs:string" minOccurs="0"/>
                <xs:element name="RefName" type="xs:string" minOccurs="0"/>
                <xs:element name="MaxOccur" type="xs:decimal" minOccurs="0"/>
                <xs:element name="ParentId" type="xs:string" minOccurs="0"/>
              </xs:sequence>
            </xs:complexType>
          </xs:element>
          <xs:element name="TemplateExplorer">
            <xs:complexType>
              <xs:sequence>
                <xs:element name="Id" type="xs:string" minOccurs="0"/>
                <xs:element name="Name" type="xs:string" minOccurs="0"/>
                <xs:element name="ParentId" type="xs:string" minOccurs="0"/>
                <xs:element name="Type" type="xs:string" minOccurs="0"/>
                <xs:element name="CanvasTag" type="xs:string" minOccurs="0"/>
                <xs:element name="ValidValue" type="xs:boolean" minOccurs="0"/>
                <xs:element name="ValidationInfo" type="xs:string" minOccurs="0"/>
                <xs:element name="ValidationMessage" type="xs:string" minOccurs="0"/>
              </xs:sequence>
            </xs:complexType>
          </xs:element>
          <xs:element name="Rule">
            <xs:complexType>
              <xs:sequence>
                <xs:element name="ParentId" type="xs:string" minOccurs="0"/>
                <xs:element name="SwitchLogicXml" type="xs:string" minOccurs="0"/>
                <xs:element name="ExpressionLogicXml" type="xs:string" minOccurs="0"/>
                <xs:element name="SwitchValueXml" type="xs:string" minOccurs="0"/>
                <xs:element name="SwitchDefaultValue" type="xs:boolean" minOccurs="0"/>
              </xs:sequence>
            </xs:complexType>
          </xs:element>
          <xs:element name="HashMap">
            <xs:complexType>
              <xs:sequence>
                <xs:element name="Key" type="xs:string" minOccurs="0"/>
                <xs:element name="Value" type="xs:string" minOccurs="0"/>
                <xs:element name="ParentId" type="xs:string" minOccurs="0"/>
              </xs:sequence>
            </xs:complexType>
          </xs:element>
          <xs:element name="TableOption">
            <xs:complexType>
              <xs:sequence>
                <xs:element name="TableIndex" type="xs:int" minOccurs="0"/>
                <xs:element name="TableId" type="xs:string" minOccurs="0"/>
                <xs:element name="HeaderBookMarkName" type="xs:string" minOccurs="0"/>
                <xs:element name="FooterBookMarkName" type="xs:string" minOccurs="0"/>
                <xs:element name="HeaderRowsCount" type="xs:int" minOccurs="0"/>
                <xs:element name="FooterRowsCount" type="xs:int" minOccurs="0"/>
                <xs:element name="HeaderPepeat" type="xs:int" minOccurs="0"/>
                <xs:element name="FooterPepeat" type="xs:int" minOccurs="0"/>
                <xs:element name="IsSkipFirst" type="xs:boolean" minOccurs="0"/>
                <xs:element name="IsSkipLast" type="xs:boolean" minOccurs="0"/>
                <xs:element name="WidowRowsCount" type="xs:int" minOccurs="0"/>
                <xs:element name="OrphanRowsCount" type="xs:int" minOccurs="0"/>
                <xs:element name="ParentTableVariableId" type="xs:string" minOccurs="0"/>
                <xs:element name="KeepWithNextRows" type="xs:string" minOccurs="0"/>
              </xs:sequence>
            </xs:complexType>
          </xs:element>
          <xs:element name="ParagraphFormat">
            <xs:complexType>
              <xs:sequence>
                <xs:element name="ParagraphFormatID" type="xs:string" minOccurs="0"/>
                <xs:element name="ChkWidowOrphan" type="xs:boolean" minOccurs="0"/>
                <xs:element name="WidowRowsCount" type="xs:int" minOccurs="0"/>
                <xs:element name="OrphanRowsCount" type="xs:int" minOccurs="0"/>
              </xs:sequence>
            </xs:complexType>
          </xs:element>
          <xs:element name="OpMakerTable">
            <xs:complexType>
              <xs:sequence>
                <xs:element name="OPMarkerString" type="xs:string" minOccurs="0"/>
              </xs:sequence>
            </xs:complexType>
          </xs:element>
          <xs:element name="QuickPickXmlContent">
            <xs:complexType>
              <xs:sequence>
                <xs:element name="Name" type="xs:string" minOccurs="0"/>
                <xs:element name="QuickPickXmlContent" type="xs:string" minOccurs="0"/>
              </xs:sequence>
            </xs:complexType>
          </xs:element>
          <xs:element name="QuickPickSet">
            <xs:complexType>
              <xs:sequence>
                <xs:element name="QPSetName" type="xs:string" minOccurs="0"/>
                <xs:element name="QPSetSelectedValues" type="xs:string" minOccurs="0"/>
                <xs:element name="QPSetReferences" type="xs:string" minOccurs="0"/>
                <xs:element name="VariantID" type="xs:string" minOccurs="0"/>
                <xs:element name="QuickPickValue" type="xs:string" minOccurs="0"/>
              </xs:sequence>
            </xs:complexType>
          </xs:element>
          <xs:element name="MetaDataLibrary">
            <xs:complexType>
              <xs:sequence>
                <xs:element name="Name" type="xs:string" minOccurs="0"/>
                <xs:element name="MetaDataLibraryXmlContent" type="xs:string" minOccurs="0"/>
              </xs:sequence>
            </xs:complexType>
          </xs:element>
          <xs:element name="SystemEnvironmentVariable">
            <xs:complexType>
              <xs:sequence>
                <xs:element name="Name" type="xs:string" minOccurs="0"/>
                <xs:element name="Value" type="xs:string" minOccurs="0"/>
              </xs:sequence>
            </xs:complexType>
          </xs:element>
          <xs:element name="DocumentDefaultFormat">
            <xs:complexType>
              <xs:sequence>
                <xs:element name="DataType" type="xs:int" minOccurs="0"/>
                <xs:element name="FormatInfo" type="xs:string" minOccurs="0"/>
                <xs:element name="Locale" type="xs:string" minOccurs="0"/>
              </xs:sequence>
            </xs:complexType>
          </xs:element>
          <xs:element name="LanguageIndicatorForPDFUA">
            <xs:complexType>
              <xs:sequence>
                <xs:element name="LCID" type="xs:int" minOccurs="0"/>
                <xs:element name="DisplayName" type="xs:string" minOccurs="0"/>
                <xs:element name="Name" type="xs:string" minOccurs="0"/>
              </xs:sequence>
            </xs:complexType>
          </xs:element>
          <xs:element name="Artifacts">
            <xs:complexType>
              <xs:sequence>
                <xs:element name="Name" type="xs:string" minOccurs="0"/>
                <xs:element name="Value" type="xs:string" minOccurs="0"/>
              </xs:sequence>
            </xs:complexType>
          </xs:element>
          <xs:element name="DocumentProtection">
            <xs:complexType>
              <xs:sequence>
                <xs:element name="IsProtectionEnable" type="xs:boolean" minOccurs="0"/>
                <xs:element name="ProtectionType" type="xs:string" minOccurs="0"/>
                <xs:element name="Password" type="xs:string" minOccurs="0"/>
              </xs:sequence>
            </xs:complexType>
          </xs:element>
          <xs:element name="ShellTemplateTree">
            <xs:complexType>
              <xs:sequence>
                <xs:element name="ID" type="xs:string" minOccurs="0"/>
                <xs:element name="Name" type="xs:string" minOccurs="0"/>
                <xs:element name="ShellFilePath" type="xs:string" minOccurs="0"/>
                <xs:element name="ChannelName" type="xs:string" minOccurs="0"/>
                <xs:element name="ShellType" type="xs:string" minOccurs="0"/>
              </xs:sequence>
            </xs:complexType>
          </xs:element>
          <xs:element name="InsertPointsTree">
            <xs:complexType>
              <xs:sequence>
                <xs:element name="Name" type="xs:string" minOccurs="0"/>
                <xs:element name="TemplateRegionID" type="xs:string" minOccurs="0"/>
                <xs:element name="ParentID" type="xs:string" minOccurs="0"/>
              </xs:sequence>
            </xs:complexType>
          </xs:element>
          <xs:element name="GlobalJSTree">
            <xs:complexType>
              <xs:sequence>
                <xs:element name="ID" type="xs:string" minOccurs="0"/>
                <xs:element name="Name" type="xs:string" minOccurs="0"/>
                <xs:element name="JSFilePath" type="xs:string" minOccurs="0"/>
                <xs:element name="CustomerContent" type="xs:string" minOccurs="0"/>
                <xs:element name="ExternalContent" type="xs:string" minOccurs="0"/>
                <xs:element name="JSFileType" type="xs:int" minOccurs="0"/>
              </xs:sequence>
            </xs:complexType>
          </xs:element>
          <xs:element name="MetaDataExplorerTable">
            <xs:complexType>
              <xs:sequence>
                <xs:element name="Id" type="xs:string" minOccurs="0"/>
                <xs:element name="Name" type="xs:string" minOccurs="0"/>
                <xs:element name="IsValid" type="xs:boolean" minOccurs="0"/>
                <xs:element name="ParentId" type="xs:string" minOccurs="0"/>
                <xs:element name="MetaDataType" type="xs:string" minOccurs="0"/>
              </xs:sequence>
            </xs:complexType>
          </xs:element>
        </xs:choice>
      </xs:complexType>
    </xs:element>
  </xs:schema>
  <VariableExplorerTable>
    <Id>oA3F4Ixlkj2RF7b</Id>
    <Name>Variable Root</Name>
    <IsValid>true</IsValid>
    <ParentId>-1</ParentId>
    <VarDefType>Root</VarDefType>
    <SelfAdapter>true</SelfAdapter>
    <OPXmlContent/>
    <VarDisplayChar>X</VarDisplayChar>
  </VariableExplorerTable>
  <SchemaTable>
    <SchemaString>&lt;!-- edited with XMLSPY v2004 rel. 3 U (http://www.xmlspy.com) by q (q) --&gt;
&lt;xsd:schema xmlns:xsd="http://www.w3.org/2001/XMLSchema"&gt;
	&lt;xsd:element name="AllTypeField" type="reType"/&gt;
	&lt;xsd:complexType name="reType"&gt;
		&lt;xsd:sequence&gt;
			&lt;xsd:element name="photo" type="xsd:string"/&gt;
			&lt;xsd:element name="name" type="xsd:string"/&gt;
			&lt;xsd:element name="photo1" type="xsd:string"/&gt;
			&lt;xsd:element name="developer" type="xsd:string"/&gt;
			&lt;xsd:element name="floorArea" type="xsd:string"/&gt;
			&lt;xsd:element name="timeoutside" type="xsd:time"/&gt;
			&lt;xsd:element name="parkingSpace" type="xsd:integer"/&gt;
			&lt;xsd:element name="dateoutside" type="xsd:date"/&gt;
			&lt;xsd:element name="convenientEstablishment" type="esType" maxOccurs="unbounded"/&gt;
			&lt;xsd:element name="booloutside" type="xsd:boolean"/&gt;
			&lt;xsd:element name="price" type="xsd:float"/&gt;
			&lt;xsd:element name="city" type="xsd:string"/&gt;
			&lt;xsd:element name="datetimeoutside" type="xsd:dateTime"/&gt;
		&lt;/xsd:sequence&gt;
	&lt;/xsd:complexType&gt;
	&lt;xsd:complexType name="esType"&gt;
		&lt;xsd:sequence&gt;
			&lt;xsd:element name="good" type="xsd:boolean"/&gt;
			&lt;xsd:element name="kingderGarden" type="xsd:string"/&gt;
			&lt;xsd:element name="date" type="xsd:date"/&gt;
			&lt;xsd:element name="time" type="xsd:time"/&gt;
			&lt;xsd:element name="datetime" type="xsd:dateTime"/&gt;
			&lt;xsd:element name="Bus" type="xsd:float"/&gt;
		&lt;/xsd:sequence&gt;
	&lt;/xsd:complexType&gt;
&lt;/xsd:schema&gt;</SchemaString>
    <SchemaFilePath>D:\Working\Bug verifiy\AllTypeField.xsd</SchemaFilePath>
    <SchemaRootXpath>/AllTypeField</SchemaRootXpath>
  </SchemaTable>
  <TemplateExplorer>
    <Id>xhfejQTmXkcv1XX</Id>
    <Name>test</Name>
    <ParentId>-1</ParentId>
    <Type>Root</Type>
    <CanvasTag>xhfejQTmXkcv1XX</CanvasTag>
    <ValidValue>true</ValidValue>
    <ValidationInfo>Valid</ValidationInfo>
    <ValidationMessage/>
  </TemplateExplorer>
  <Rule>
    <ParentId>3h8ddYktVDD2pXn</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eQabixLMVJptGHx</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4wQqLWifYdF9gMj</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HEX66tefwsegzJb</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Rule>
    <ParentId>47bNQ9GNuPJVfq3</ParentId>
    <SwitchLogicXml/>
    <ExpressionLogicXml>&lt;ExpressionLogic&gt;&lt;ExpressionItems&gt;&lt;ExpressionItem&gt;&lt;LBracket&gt;&lt;TokenNode&gt;&lt;TokenType&gt;TLBracket&lt;/TokenType&gt;&lt;DataType&gt;DTString&lt;/DataType&gt;&lt;Content&gt;(&lt;/Content&gt;&lt;VarDefinition /&gt;&lt;/TokenNode&gt;&lt;/LBracket&gt;&lt;Logic&gt;&lt;TokenNode&gt;&lt;TokenType&gt;TAnd&lt;/TokenType&gt;&lt;DataType&gt;DTString&lt;/DataType&gt;&lt;Content&gt;AND&lt;/Content&gt;&lt;VarDefinition /&gt;&lt;/TokenNode&gt;&lt;/Logic&gt;&lt;RBracket&gt;&lt;TokenNode&gt;&lt;TokenType&gt;TRBracket&lt;/TokenType&gt;&lt;DataType&gt;DTString&lt;/DataType&gt;&lt;Content&gt;)&lt;/Content&gt;&lt;VarDefinition /&gt;&lt;/TokenNode&gt;&lt;/RBracket&gt;&lt;Operator&gt;&lt;TokenNode&gt;&lt;TokenType&gt;TEqual&lt;/TokenType&gt;&lt;DataType&gt;DTString&lt;/DataType&gt;&lt;Content&gt;=&lt;/Content&gt;&lt;VarDefinition /&gt;&lt;/TokenNode&gt;&lt;/Operator&gt;&lt;Value&gt;&lt;TokenNode&gt;&lt;TokenType&gt;TConst&lt;/TokenType&gt;&lt;DataType&gt;DTString&lt;/DataType&gt;&lt;Content&gt;&lt;/Content&gt;&lt;VarDefinition /&gt;&lt;/TokenNode&gt;&lt;/Value&gt;&lt;Variable&gt;&lt;TokenNode&gt;&lt;TokenType&gt;TVar&lt;/TokenType&gt;&lt;DataType&gt;DTString&lt;/DataType&gt;&lt;Content&gt;&lt;/Content&gt;&lt;VarDefinition /&gt;&lt;/TokenNode&gt;&lt;/Variable&gt;&lt;/ExpressionItem&gt;&lt;/ExpressionItems&gt;&lt;/ExpressionLogic&gt;</ExpressionLogicXml>
    <SwitchValueXml/>
  </Rule>
  <HashMap>
    <Key>IsDataApplied</Key>
    <Value>False</Value>
    <ParentId>xhfejQTmXkcv1XX</ParentId>
  </HashMap>
  <HashMap>
    <Key>IsAppliedDocument</Key>
    <Value>False</Value>
    <ParentId>-1</ParentId>
  </HashMap>
  <HashMap>
    <Key>DataCount</Key>
    <Value>0</Value>
    <ParentId>-1</ParentId>
  </HashMap>
  <HashMap>
    <Key>ApplyDataFilePath</Key>
    <Value/>
    <ParentId>-1</ParentId>
  </HashMap>
  <HashMap>
    <Key>ApplyItem</Key>
    <ParentId>-1</ParentId>
  </HashMap>
  <HashMap>
    <Key>DataIndex</Key>
    <Value>0</Value>
    <ParentId>-1</ParentId>
  </HashMap>
  <HashMap>
    <Key>LastModifyUser</Key>
    <Value>test</Value>
    <ParentId>-1</ParentId>
  </HashMap>
  <HashMap>
    <Key>Subject</Key>
    <Value/>
    <ParentId>-1</ParentId>
  </HashMap>
  <HashMap>
    <Key>DosExtension</Key>
    <Value>xword</Value>
    <ParentId>-1</ParentId>
  </HashMap>
  <HashMap>
    <Key>Title</Key>
    <Value/>
    <ParentId>-1</ParentId>
  </HashMap>
  <HashMap>
    <Key>Version</Key>
    <Value>1.1</Value>
    <ParentId>-1</ParentId>
  </HashMap>
  <HashMap>
    <Key>SourcePath</Key>
    <Value/>
    <ParentId>-1</ParentId>
  </HashMap>
  <HashMap>
    <Key>CheckOutBy</Key>
    <Value>test</Value>
    <ParentId>-1</ParentId>
  </HashMap>
  <HashMap>
    <Key>AuthoringTool</Key>
    <Value>xWord Designer</Value>
    <ParentId>-1</ParentId>
  </HashMap>
  <HashMap>
    <Key>Comments</Key>
    <ParentId>-1</ParentId>
  </HashMap>
  <HashMap>
    <Key>NextMajorLabel</Key>
    <Value>2.0</Value>
    <ParentId>-1</ParentId>
  </HashMap>
  <HashMap>
    <Key>NextMinorLabel</Key>
    <Value>1.2</Value>
    <ParentId>-1</ParentId>
  </HashMap>
  <HashMap>
    <Key>BranchLabel</Key>
    <ParentId>-1</ParentId>
  </HashMap>
  <HashMap>
    <Key>Reference</Key>
    <ParentId>-1</ParentId>
  </HashMap>
  <HashMap>
    <Key>DownloadFilePath</Key>
    <ParentId>-1</ParentId>
  </HashMap>
  <HashMap>
    <Key>ECMConfigName</Key>
    <Value>xPression Repository</Value>
    <ParentId>-1</ParentId>
  </HashMap>
  <HashMap>
    <Key>UseLatest</Key>
    <Value>False</Value>
    <ParentId>-1</ParentId>
  </HashMap>
  <HashMap>
    <Key>UseEffectiveDateProcessing</Key>
    <Value>False</Value>
    <ParentId>-1</ParentId>
  </HashMap>
  <HashMap>
    <Key>ECMRepositoryType</Key>
    <Value>Default</Value>
    <ParentId>-1</ParentId>
  </HashMap>
  <HashMap>
    <Key>ECMServerURL</Key>
    <Value>http://10.32.229.153:8080/xFramework</Value>
    <ParentId>-1</ParentId>
  </HashMap>
  <HashMap>
    <Key>ECMProperties</Key>
    <Value>&lt;?xml version="1.0" encoding="UTF-8" standalone="yes"?&gt;&lt;ECMProperties&gt;&lt;RepositoryType&gt;Default&lt;/RepositoryType&gt;&lt;ServerReference&gt;cr::xPression Repository:/PDFUA/Artifact_ContentGroups?version=1.1&lt;/ServerReference&gt;&lt;CheckedOutBy&gt;test&lt;/CheckedOutBy&gt;&lt;ObjectID&gt;9501&lt;/ObjectID&gt;&lt;/ECMProperties&gt;</Value>
    <ParentId>-1</ParentId>
  </HashMap>
  <HashMap>
    <Key>ECMPropertiesType</Key>
    <Value>Default</Value>
    <ParentId>-1</ParentId>
  </HashMap>
  <HashMap>
    <Key>BuildIn</Key>
    <Value>True</Value>
    <ParentId>3h8ddYktVDD2pXn</ParentId>
  </HashMap>
  <HashMap>
    <Key>IsGroupedFolder</Key>
    <Value>true</Value>
    <ParentId>3h8ddYktVDD2pXn</ParentId>
  </HashMap>
  <HashMap>
    <Key>BuildIn</Key>
    <Value>True</Value>
    <ParentId>eQabixLMVJptGHx</ParentId>
  </HashMap>
  <HashMap>
    <Key>IsGroupedFolder</Key>
    <Value>false</Value>
    <ParentId>eQabixLMVJptGHx</ParentId>
  </HashMap>
  <HashMap>
    <Key>VariableFullName</Key>
    <Value>AllTypeField:city</Value>
    <ParentId>4wQqLWifYdF9gMj</ParentId>
  </HashMap>
  <HashMap>
    <Key>Name</Key>
    <Value>city</Value>
    <ParentId>4wQqLWifYdF9gMj</ParentId>
  </HashMap>
  <HashMap>
    <Key>VariableType</Key>
    <Value>string</Value>
    <ParentId>4wQqLWifYdF9gMj</ParentId>
  </HashMap>
  <HashMap>
    <Key>XPath</Key>
    <Value>/AllTypeField/city</Value>
    <ParentId>4wQqLWifYdF9gMj</ParentId>
  </HashMap>
  <HashMap>
    <Key>Required</Key>
    <Value/>
    <ParentId>4wQqLWifYdF9gMj</ParentId>
  </HashMap>
  <HashMap>
    <Key>DefaultValue</Key>
    <Value/>
    <ParentId>4wQqLWifYdF9gMj</ParentId>
  </HashMap>
  <HashMap>
    <Key>ControlLabel</Key>
    <Value/>
    <ParentId>4wQqLWifYdF9gMj</ParentId>
  </HashMap>
  <HashMap>
    <Key>ControlType</Key>
    <Value>TextBox</Value>
    <ParentId>4wQqLWifYdF9gMj</ParentId>
  </HashMap>
  <HashMap>
    <Key>ValidValues</Key>
    <Value/>
    <ParentId>4wQqLWifYdF9gMj</ParentId>
  </HashMap>
  <HashMap>
    <Key>VariableFullName</Key>
    <Value>AllTypeField:name</Value>
    <ParentId>HEX66tefwsegzJb</ParentId>
  </HashMap>
  <HashMap>
    <Key>Name</Key>
    <Value>name</Value>
    <ParentId>HEX66tefwsegzJb</ParentId>
  </HashMap>
  <HashMap>
    <Key>VariableType</Key>
    <Value>string</Value>
    <ParentId>HEX66tefwsegzJb</ParentId>
  </HashMap>
  <HashMap>
    <Key>XPath</Key>
    <Value>/AllTypeField/name</Value>
    <ParentId>HEX66tefwsegzJb</ParentId>
  </HashMap>
  <HashMap>
    <Key>Required</Key>
    <Value/>
    <ParentId>HEX66tefwsegzJb</ParentId>
  </HashMap>
  <HashMap>
    <Key>DefaultValue</Key>
    <Value/>
    <ParentId>HEX66tefwsegzJb</ParentId>
  </HashMap>
  <HashMap>
    <Key>ControlLabel</Key>
    <Value/>
    <ParentId>HEX66tefwsegzJb</ParentId>
  </HashMap>
  <HashMap>
    <Key>ControlType</Key>
    <Value>TextBox</Value>
    <ParentId>HEX66tefwsegzJb</ParentId>
  </HashMap>
  <HashMap>
    <Key>ValidValues</Key>
    <Value/>
    <ParentId>HEX66tefwsegzJb</ParentId>
  </HashMap>
  <HashMap>
    <Key>VariableFullName</Key>
    <Value>AllTypeField:parkingSpace</Value>
    <ParentId>47bNQ9GNuPJVfq3</ParentId>
  </HashMap>
  <HashMap>
    <Key>Name</Key>
    <Value>parkingSpace</Value>
    <ParentId>47bNQ9GNuPJVfq3</ParentId>
  </HashMap>
  <HashMap>
    <Key>VariableType</Key>
    <Value>integer</Value>
    <ParentId>47bNQ9GNuPJVfq3</ParentId>
  </HashMap>
  <HashMap>
    <Key>XPath</Key>
    <Value>/AllTypeField/parkingSpace</Value>
    <ParentId>47bNQ9GNuPJVfq3</ParentId>
  </HashMap>
  <HashMap>
    <Key>Required</Key>
    <Value/>
    <ParentId>47bNQ9GNuPJVfq3</ParentId>
  </HashMap>
  <HashMap>
    <Key>DefaultValue</Key>
    <Value/>
    <ParentId>47bNQ9GNuPJVfq3</ParentId>
  </HashMap>
  <HashMap>
    <Key>ControlLabel</Key>
    <Value/>
    <ParentId>47bNQ9GNuPJVfq3</ParentId>
  </HashMap>
  <HashMap>
    <Key>ControlType</Key>
    <Value>TextBox</Value>
    <ParentId>47bNQ9GNuPJVfq3</ParentId>
  </HashMap>
  <HashMap>
    <Key>ValidValues</Key>
    <Value/>
    <ParentId>47bNQ9GNuPJVfq3</ParentId>
  </HashMap>
  <OpMakerTable/>
  <QuickPickXmlContent>
    <Name>QuickPick</Name>
    <QuickPickXmlContent>&lt;?xml version="1.0" encoding="UTF-8" standalone="yes"?&gt;&lt;QuickPicks /&gt;</QuickPickXmlContent>
  </QuickPickXmlContent>
  <QuickPickXmlContent>
    <Name>Channel</Name>
    <QuickPickXmlContent>&lt;?xml version="1.0" encoding="UTF-8" standalone="yes"?&gt;&lt;Channels quickPickInUse="True" /&gt;</QuickPickXmlContent>
  </QuickPickXmlContent>
  <MetaDataLibrary>
    <Name>ContentGroup_UCRC Tag Library</Name>
    <MetaDataLibraryXmlContent>&lt;?xml version="1.0" encoding="UTF-8" standalone="yes"?&gt;&lt;TagLibrary builtIn="false" id=""&gt;&lt;Name&gt;ContentGroup_UCRC Tag Library&lt;/Name&gt;&lt;VariableTags&gt;&lt;Tag id="11" builtIn="true" tagType="single" valueType="string" inUse="true"&gt;&lt;Name&gt;Name&lt;/Name&gt;&lt;/Tag&gt;&lt;Tag id="12" builtIn="true" tagType="single" valueType="string" inUse="true"&gt;&lt;Name&gt;VariableType&lt;/Name&gt;&lt;/Tag&gt;&lt;Tag id="13" builtIn="true" tagType="single" valueType="string" inUse="true"&gt;&lt;Name&gt;XPath&lt;/Name&gt;&lt;/Tag&gt;&lt;Tag id="14" builtIn="true" tagType="single" valueType="boolean" inUse="true"&gt;&lt;Name&gt;Required&lt;/Name&gt;&lt;/Tag&gt;&lt;Tag id="15" builtIn="true" tagType="single" valueType="string" inUse="true"&gt;&lt;Name&gt;DefaultValue&lt;/Name&gt;&lt;/Tag&gt;&lt;Tag id="16" builtIn="true" tagType="single" valueType="string" inUse="true"&gt;&lt;Name&gt;ControlLabel&lt;/Name&gt;&lt;/Tag&gt;&lt;Tag id="17" builtIn="true" tagType="single" valueType="list" inUse="true"&gt;&lt;Name&gt;ControlType&lt;/Name&gt;&lt;ListValues&gt;&lt;Value&gt;TextBox&lt;/Value&gt;&lt;Value&gt;CheckBox&lt;/Value&gt;&lt;Value&gt;DropList&lt;/Value&gt;&lt;/ListValues&gt;&lt;/Tag&gt;&lt;Tag id="171" builtIn="true" tagType="multi" valueType="string" inUse="true"&gt;&lt;Name&gt;ValidValues&lt;/Name&gt;&lt;/Tag&gt;&lt;/VariableTags&gt;&lt;ArrayTags&gt;&lt;Tag id="18" builtIn="true" tagType="single" valueType="string" inUse="true"&gt;&lt;Name&gt;Name&lt;/Name&gt;&lt;/Tag&gt;&lt;Tag id="19" builtIn="true" tagType="single" valueType="string" inUse="true"&gt;&lt;Name&gt;XPath&lt;/Name&gt;&lt;/Tag&gt;&lt;Tag id="20" builtIn="true" tagType="single" valueType="boolean" inUse="true"&gt;&lt;Name&gt;Required&lt;/Name&gt;&lt;/Tag&gt;&lt;/ArrayTags&gt;&lt;GroupTags&gt;&lt;Tag id="21" builtIn="true" tagType="single" valueType="string" inUse="true"&gt;&lt;Name&gt;Name&lt;/Name&gt;&lt;/Tag&gt;&lt;Tag id="22" builtIn="true" tagType="single" valueType="boolean" inUse="true"&gt;&lt;Name&gt;Required&lt;/Name&gt;&lt;/Tag&gt;&lt;/GroupTags&gt;&lt;/TagLibrary&gt;</MetaDataLibraryXmlContent>
  </MetaDataLibrary>
  <LanguageIndicatorForPDFUA>
    <LCID>3081</LCID>
    <DisplayName>English (Australia)</DisplayName>
    <Name>en-AU</Name>
  </LanguageIndicatorForPDFUA>
  <DocumentProtection>
    <IsProtectionEnable>false</IsProtectionEnable>
    <ProtectionType>FormControl</ProtectionType>
    <Password>&lt;DocumentProtection&gt;&lt;Password /&gt;&lt;/DocumentProtection&gt;</Password>
  </DocumentProtection>
  <MetaDataExplorerTable>
    <Id>ZZRkGEpQHQ5aifk</Id>
    <Name>Data Collection Template</Name>
    <IsValid>true</IsValid>
    <ParentId>-1</ParentId>
    <MetaDataType>Root</MetaDataType>
  </MetaDataExplorerTable>
  <MetaDataExplorerTable>
    <Id>3h8ddYktVDD2pXn</Id>
    <Name>Grouped</Name>
    <IsValid>true</IsValid>
    <ParentId>ZZRkGEpQHQ5aifk</ParentId>
    <MetaDataType>Group</MetaDataType>
  </MetaDataExplorerTable>
  <MetaDataExplorerTable>
    <Id>eQabixLMVJptGHx</Id>
    <Name>Not Grouped</Name>
    <IsValid>true</IsValid>
    <ParentId>ZZRkGEpQHQ5aifk</ParentId>
    <MetaDataType>Group</MetaDataType>
  </MetaDataExplorerTable>
  <MetaDataExplorerTable>
    <Id>4wQqLWifYdF9gMj</Id>
    <Name>city</Name>
    <IsValid>true</IsValid>
    <ParentId>eQabixLMVJptGHx</ParentId>
    <MetaDataType>Variable</MetaDataType>
  </MetaDataExplorerTable>
  <MetaDataExplorerTable>
    <Id>HEX66tefwsegzJb</Id>
    <Name>name</Name>
    <IsValid>true</IsValid>
    <ParentId>eQabixLMVJptGHx</ParentId>
    <MetaDataType>Variable</MetaDataType>
  </MetaDataExplorerTable>
  <MetaDataExplorerTable>
    <Id>47bNQ9GNuPJVfq3</Id>
    <Name>parkingSpace</Name>
    <IsValid>true</IsValid>
    <ParentId>eQabixLMVJptGHx</ParentId>
    <MetaDataType>Variable</MetaDataType>
  </MetaDataExplorerTable>
</xPressoModel>
</file>

<file path=customXml/item2.xml><?xml version="1.0" encoding="utf-8"?>
<ImportFiles xmlns="ImportFiles">
  <xs:schema xmlns:mstns="ImportFiles" xmlns="ImportFiles" xmlns:xs="http://www.w3.org/2001/XMLSchema" xmlns:msdata="urn:schemas-microsoft-com:xml-msdata" id="ImportFiles" targetNamespace="ImportFiles" attributeFormDefault="qualified" elementFormDefault="qualified">
    <xs:element name="ImportFile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ImportFiles>
</file>

<file path=customXml/item3.xml><?xml version="1.0" encoding="utf-8"?>
<ReusableContents xmlns="ReusableContents">
  <xs:schema xmlns:mstns="ReusableContents" xmlns="ReusableContents" xmlns:xs="http://www.w3.org/2001/XMLSchema" xmlns:msdata="urn:schemas-microsoft-com:xml-msdata" id="ReusableContents" targetNamespace="ReusableContents" attributeFormDefault="qualified" elementFormDefault="qualified">
    <xs:element name="ReusableContents" msdata:IsDataSet="true" msdata:UseCurrentLocale="true">
      <xs:complexType>
        <xs:choice minOccurs="0" maxOccurs="unbounded">
          <xs:element name="ImportFilesTable">
            <xs:complexType>
              <xs:sequence>
                <xs:element name="ImportFileString" type="xs:string" minOccurs="0"/>
                <xs:element name="ImportFileName" type="xs:string" minOccurs="0"/>
                <xs:element name="IsBinary" type="xs:boolean" minOccurs="0"/>
              </xs:sequence>
            </xs:complexType>
          </xs:element>
        </xs:choice>
      </xs:complexType>
    </xs:element>
  </xs:schema>
</ReusableContents>
</file>

<file path=customXml/item4.xml><?xml version="1.0" encoding="utf-8"?>
<BuildingBlock xmlns="XpressoBuildingBlockTemplate">
  <xs:schema xmlns:mstns="XpressoBuildingBlockTemplate" xmlns="XpressoBuildingBlockTemplate" xmlns:xs="http://www.w3.org/2001/XMLSchema" xmlns:msdata="urn:schemas-microsoft-com:xml-msdata" id="BuildingBlock" targetNamespace="XpressoBuildingBlockTemplate" attributeFormDefault="qualified" elementFormDefault="qualified">
    <xs:element name="BuildingBlock" msdata:IsDataSet="true" msdata:UseCurrentLocale="true">
      <xs:complexType>
        <xs:choice minOccurs="0" maxOccurs="unbounded">
          <xs:element name="TemplateTable">
            <xs:complexType>
              <xs:sequence>
                <xs:element name="TemplatePath" type="xs:string" minOccurs="0"/>
                <xs:element name="TemplateValue" type="xs:string" minOccurs="0"/>
              </xs:sequence>
            </xs:complexType>
          </xs:element>
        </xs:choice>
      </xs:complexType>
    </xs:element>
  </xs:schema>
  <TemplateTable>
    <TemplatePath>C:\Users\lim16\AppData\Roaming\EMC Document Sciences\xWord Designer\Work\Temp\0uskfphn.dotx</TemplatePath>
    <TemplateValue>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sbA95eyc9RJG2EdvS3gSSmf//vwkD0xsstIpm4LG0JmXdpMMiMNJmpSlS9jF6ie9ZhEGYTChrIGUVIBv0r696o8oBRqQ2mLJJCO6Bc5QT0AIT68BQJbdei0CvvuBOyE9RAL/tdO64tCaACXGoPVi/9wS5mKoQPS/o84rEg0IWPa4a66yUCedUKUWgOp+Z7FdKvE5ISLnswUnp8IYaGN+aUFd2B6x1b/RrfJlBNBQ+vApNXXxufcYzK6ealMl+my2cNs9LCY2+dnPeSkCkf65VEkA7mgASLUqz4d/JgaFSgMenWPm2x0MIJDgFwNq5FWEO4/eTUfwwbwXJKXckxgqOj9FYt0IUyiIKX51wQZvKJuvvUGfe1m+O869tw3Ix+9sQXcQiBzolsHp2D+ZY2uyLpM6htw7pNPl/jL25PbU6poEd+FDuX8gmkawPng/qs5ZBtiWbLw91/wsAAP//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D/YPRvVHawRijTi9j0NsY2QcIW0lME9vYatf+/TzY2AJd6WFHy9LTk9B6c5xGdeCUXfAallUNir0J1vlew1v7vHgAlYW8pTF41nDiDJvm9mb9yiNJKcqDi1kVis8aBpH4iJjNwBPlKkT25acLaSIpz9RjJLOjnnFV1/eYfjOgmTHV1mpIW3sHqj1FvoYdus4ZfgpmP7GXMy2Qj8Lesl3EVOqTuDKNain1LBpsMC8lnJFirAoa8LzR6nqjv6fFiYUsCaEJiS/7fGZcElr+54rmGT827yFZtF/hbxucXUHzAQAA//8DAFBLAwQUAAYACAAAACEADqtN+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</TemplateValue>
  </TemplateTable>
</BuildingBlock>
</file>

<file path=customXml/itemProps1.xml><?xml version="1.0" encoding="utf-8"?>
<ds:datastoreItem xmlns:ds="http://schemas.openxmlformats.org/officeDocument/2006/customXml" ds:itemID="{9213FA2A-B3C1-4E91-8F00-A7E7E322030D}">
  <ds:schemaRefs>
    <ds:schemaRef ds:uri="http://www.docscience.com/UnityDesigner5.0"/>
    <ds:schemaRef ds:uri="http://www.w3.org/2001/XMLSchema"/>
    <ds:schemaRef ds:uri="urn:schemas-microsoft-com:xml-msdata"/>
  </ds:schemaRefs>
</ds:datastoreItem>
</file>

<file path=customXml/itemProps2.xml><?xml version="1.0" encoding="utf-8"?>
<ds:datastoreItem xmlns:ds="http://schemas.openxmlformats.org/officeDocument/2006/customXml" ds:itemID="{8588C792-8EE2-4C92-A948-5E60F9251063}">
  <ds:schemaRefs>
    <ds:schemaRef ds:uri="ImportFiles"/>
    <ds:schemaRef ds:uri="http://www.w3.org/2001/XMLSchema"/>
    <ds:schemaRef ds:uri="urn:schemas-microsoft-com:xml-msdata"/>
  </ds:schemaRefs>
</ds:datastoreItem>
</file>

<file path=customXml/itemProps3.xml><?xml version="1.0" encoding="utf-8"?>
<ds:datastoreItem xmlns:ds="http://schemas.openxmlformats.org/officeDocument/2006/customXml" ds:itemID="{05E85DE8-15BF-423A-BC44-7CFCE811791B}">
  <ds:schemaRefs>
    <ds:schemaRef ds:uri="ReusableContents"/>
    <ds:schemaRef ds:uri="http://www.w3.org/2001/XMLSchema"/>
    <ds:schemaRef ds:uri="urn:schemas-microsoft-com:xml-msdata"/>
  </ds:schemaRefs>
</ds:datastoreItem>
</file>

<file path=customXml/itemProps4.xml><?xml version="1.0" encoding="utf-8"?>
<ds:datastoreItem xmlns:ds="http://schemas.openxmlformats.org/officeDocument/2006/customXml" ds:itemID="{6B3227EB-9E5B-4FC2-9DD4-0BEE821C12DA}">
  <ds:schemaRefs>
    <ds:schemaRef ds:uri="XpressoBuildingBlockTemplate"/>
    <ds:schemaRef ds:uri="http://www.w3.org/2001/XMLSchema"/>
    <ds:schemaRef ds:uri="urn:schemas-microsoft-com:xml-msdata"/>
  </ds:schemaRefs>
</ds:datastoreItem>
</file>

<file path=docProps/app.xml><?xml version="1.0" encoding="utf-8"?>
<Properties xmlns="http://schemas.openxmlformats.org/officeDocument/2006/extended-properties" xmlns:vt="http://schemas.openxmlformats.org/officeDocument/2006/docPropsVTypes">
  <Template>UnityMacros2013.dotm</Template>
  <TotalTime>2</TotalTime>
  <Pages>3</Pages>
  <Words>248</Words>
  <Characters>1091</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ContentGroup_UCRC</vt:lpstr>
    </vt:vector>
  </TitlesOfParts>
  <Company>EMC Corporation</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Geng, Yanfei</dc:creator>
  <cp:keywords/>
  <dc:description/>
  <cp:lastModifiedBy>Li, Mike</cp:lastModifiedBy>
  <cp:revision>6</cp:revision>
  <dcterms:created xsi:type="dcterms:W3CDTF">2016-03-07T10:12:00Z</dcterms:created>
  <dcterms:modified xsi:type="dcterms:W3CDTF">2016-03-17T09:08:00Z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WordDesginer">
    <vt:lpwstr>true</vt:lpwstr>
  </property>
</Properties>
</file>