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A89" w:rsidRPr="00B14BD0" w:rsidRDefault="00370A89" w:rsidP="00F30DF8">
      <w:pPr>
        <w:rPr>
          <w:color w:val="000000" w:themeColor="text1"/>
          <w:sz w:val="36"/>
          <w:szCs w:val="36"/>
        </w:rPr>
      </w:pPr>
      <w:r w:rsidRPr="00B14BD0">
        <w:rPr>
          <w:color w:val="000000" w:themeColor="text1"/>
          <w:sz w:val="36"/>
          <w:szCs w:val="36"/>
        </w:rPr>
        <w:t xml:space="preserve">Video provides </w:t>
      </w:r>
      <w:r w:rsidRPr="00CA52DF">
        <w:rPr>
          <w:rFonts w:ascii="Courier New" w:hAnsi="Courier New" w:cs="Courier New"/>
          <w:color w:val="000000" w:themeColor="text1"/>
          <w:sz w:val="36"/>
          <w:szCs w:val="36"/>
        </w:rPr>
        <w:t>a powerful way to help you</w:t>
      </w:r>
      <w:r w:rsidRPr="00B14BD0">
        <w:rPr>
          <w:color w:val="000000" w:themeColor="text1"/>
          <w:sz w:val="36"/>
          <w:szCs w:val="36"/>
        </w:rPr>
        <w:t xml:space="preserve">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w:t>
      </w:r>
      <w:bookmarkStart w:id="0" w:name="_GoBack"/>
      <w:r w:rsidRPr="00CA52DF">
        <w:rPr>
          <w:b/>
          <w:color w:val="000000" w:themeColor="text1"/>
          <w:sz w:val="52"/>
          <w:szCs w:val="52"/>
        </w:rPr>
        <w:t>matching cover page, header</w:t>
      </w:r>
      <w:bookmarkEnd w:id="0"/>
      <w:r w:rsidRPr="00B14BD0">
        <w:rPr>
          <w:color w:val="000000" w:themeColor="text1"/>
          <w:sz w:val="36"/>
          <w:szCs w:val="36"/>
        </w:rPr>
        <w:t>, and sidebar.</w:t>
      </w:r>
    </w:p>
    <w:p w:rsidR="00370A89" w:rsidRDefault="00370A89"/>
    <w:sectPr w:rsidR="00370A89">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5A">
      <wne:macro wne:macroName="XPRESSO.UNITYMACROS.UNITYUNDO"/>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A89"/>
    <w:rsid w:val="00015977"/>
    <w:rsid w:val="000474B2"/>
    <w:rsid w:val="00071F1F"/>
    <w:rsid w:val="000D3E7C"/>
    <w:rsid w:val="00116129"/>
    <w:rsid w:val="00135424"/>
    <w:rsid w:val="001A04C6"/>
    <w:rsid w:val="00370A89"/>
    <w:rsid w:val="00582AA3"/>
    <w:rsid w:val="0069163B"/>
    <w:rsid w:val="007028F4"/>
    <w:rsid w:val="007221BB"/>
    <w:rsid w:val="0076649D"/>
    <w:rsid w:val="0083787C"/>
    <w:rsid w:val="00B14BD0"/>
    <w:rsid w:val="00B61089"/>
    <w:rsid w:val="00B75062"/>
    <w:rsid w:val="00BA75C0"/>
    <w:rsid w:val="00CA52DF"/>
    <w:rsid w:val="00CF4875"/>
    <w:rsid w:val="00D27C26"/>
    <w:rsid w:val="00E3497D"/>
    <w:rsid w:val="00EB54DB"/>
    <w:rsid w:val="00EF00AB"/>
    <w:rsid w:val="00F151DC"/>
    <w:rsid w:val="00F30DF8"/>
    <w:rsid w:val="00F576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CF0C57-4EF2-4616-AC3F-FB76A2A3A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54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2.xml"/><Relationship Id="rId7" Type="http://schemas.openxmlformats.org/officeDocument/2006/relationships/settings" Target="setting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tyles" Target="styles.xml"/><Relationship Id="rId5" Type="http://schemas.openxmlformats.org/officeDocument/2006/relationships/customXml" Target="../customXml/item4.xml"/><Relationship Id="rId10"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xPresso\Unity%20Designer\UnityMacros2013.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uildingBlock xmlns="XpressoBuildingBlockTemplate">
  <xs:schema xmlns:mstns="XpressoBuildingBlockTemplate" xmlns="XpressoBuildingBlockTemplate" xmlns:xs="http://www.w3.org/2001/XMLSchema" xmlns:msdata="urn:schemas-microsoft-com:xml-msdata" id="BuildingBlock" targetNamespace="XpressoBuildingBlockTemplate" attributeFormDefault="qualified" elementFormDefault="qualified">
    <xs:element name="BuildingBlock" msdata:IsDataSet="true" msdata:UseCurrentLocale="true">
      <xs:complexType>
        <xs:choice minOccurs="0" maxOccurs="unbounded">
          <xs:element name="TemplateTable">
            <xs:complexType>
              <xs:sequence>
                <xs:element name="TemplatePath" type="xs:string" minOccurs="0"/>
                <xs:element name="TemplateValue" type="xs:string" minOccurs="0"/>
              </xs:sequence>
            </xs:complexType>
          </xs:element>
        </xs:choice>
      </xs:complexType>
    </xs:element>
  </xs:schema>
  <TemplateTable>
    <TemplatePath>C:\Users\lim16\AppData\Roaming\EMC Document Sciences\xWord Designer\Work\Temp\ldl1a2ha.dotx</TemplatePath>
    <TemplateValue>UEsDBBQABgAIAAAAIQBBFMDXgAEAAOkHAAATAAgCW0NvbnRlbnRfVHlwZXNdLnhtbCCiBAIooAAC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CsksFqwzAMQO+D/YPRvVHawRijTi9j0NsY2QcIW0lME9vYatf+/TzY2AJd6WFHy9LTk9B6c5xGdeCUXfAallUNir0J1vlew1v7vHgAlYW8pTF41nDiDJvm9mb9yiNJKcqDi1kVis8aBpH4iJjNwBPlKkT25acLaSIpz9RjJLOjnnFV1/eYfjOgmTHV1mpIW3sHqj1FvoYdus4ZfgpmP7GXMy2Qj8Lesl3EVOqTuDKNain1LBpsMC8lnJFirAoa8LzR6nqjv6fFiYUsCaEJiS/7fGZcElr+54rmGT827yFZtF/hbxucXUHzAQAA//8DAFBLAwQUAAYACAAAACEADqtN+QkBAADFAwAAHAAIAXdvcmQvX3JlbHMvZG9jdW1lbnQueG1sLnJlbHMgogQBKKA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</TemplateValue>
  </TemplateTable>
</BuildingBlock>
</file>

<file path=customXml/item2.xml><?xml version="1.0" encoding="utf-8"?>
<xPressoModel xmlns="http://www.docscience.com/UnityDesigner5.0">
  <xs:schema xmlns:mstns="http://www.docscience.com/UnityDesigner5.0" xmlns="http://www.docscience.com/UnityDesigner5.0" xmlns:xs="http://www.w3.org/2001/XMLSchema" xmlns:msdata="urn:schemas-microsoft-com:xml-msdata" id="xPressoModel" targetNamespace="http://www.docscience.com/UnityDesigner5.0" attributeFormDefault="qualified" elementFormDefault="qualified">
    <xs:element name="xPressoModel" msdata:IsDataSet="true" msdata:UseCurrentLocale="true">
      <xs:complexType>
        <xs:choice minOccurs="0" maxOccurs="unbounded">
          <xs:element name="VariableExplorerTable">
            <xs:complexType>
              <xs:sequence>
                <xs:element name="Id" type="xs:string" minOccurs="0"/>
                <xs:element name="Name" type="xs:string" minOccurs="0"/>
                <xs:element name="IsValid" type="xs:boolean" minOccurs="0"/>
                <xs:element name="ParentId" type="xs:string" minOccurs="0"/>
                <xs:element name="VarDefType" type="xs:string" minOccurs="0"/>
                <xs:element name="XMLMapping" type="xs:string" minOccurs="0"/>
                <xs:element name="DataType" type="xs:string" minOccurs="0"/>
                <xs:element name="MappingType" type="xs:string" minOccurs="0"/>
                <xs:element name="Expression" type="xs:string" minOccurs="0"/>
                <xs:element name="IsUndefined" type="xs:boolean" minOccurs="0"/>
                <xs:element name="IsExpanded" type="xs:string" minOccurs="0"/>
                <xs:element name="ShowType" type="xs:string" minOccurs="0"/>
                <xs:element name="SelfAdapter" type="xs:boolean" minOccurs="0"/>
                <xs:element name="JavaScriptContent" type="xs:string" minOccurs="0"/>
                <xs:element name="OPXmlContent" type="xs:string" minOccurs="0"/>
                <xs:element name="FormattString" type="xs:string" minOccurs="0"/>
                <xs:element name="LocalString" type="xs:string" minOccurs="0"/>
                <xs:element name="OPVariableMapping" type="xs:string" minOccurs="0"/>
                <xs:element name="Alias" type="xs:string" minOccurs="0"/>
                <xs:element name="ExpressionItems" type="xs:string" minOccurs="0"/>
                <xs:element name="VarDisplayChar" type="xs:string" minOccurs="0"/>
              </xs:sequence>
            </xs:complexType>
          </xs:element>
          <xs:element name="VariableFilters">
            <xs:complexType>
              <xs:sequence>
                <xs:element name="Name" type="xs:string" minOccurs="0"/>
                <xs:element name="Items" type="xs:string" minOccurs="0"/>
              </xs:sequence>
            </xs:complexType>
          </xs:element>
          <xs:element name="SchemaTable">
            <xs:complexType>
              <xs:sequence>
                <xs:element name="SchemaString" type="xs:string" minOccurs="0"/>
                <xs:element name="SchemaFilePath" type="xs:string" minOccurs="0"/>
                <xs:element name="SchemaRootXpath" type="xs:string" minOccurs="0"/>
              </xs:sequence>
            </xs:complexType>
          </xs:element>
          <xs:element name="SchemaElements">
            <xs:complexType>
              <xs:sequence>
                <xs:element name="XPath" type="xs:string" minOccurs="0"/>
                <xs:element name="DataType" type="xs:string" minOccurs="0"/>
                <xs:element name="RefName" type="xs:string" minOccurs="0"/>
                <xs:element name="MaxOccur" type="xs:decimal" minOccurs="0"/>
                <xs:element name="ParentId" type="xs:string" minOccurs="0"/>
              </xs:sequence>
            </xs:complexType>
          </xs:element>
          <xs:element name="TemplateExplorer">
            <xs:complexType>
              <xs:sequence>
                <xs:element name="Id" type="xs:string" minOccurs="0"/>
                <xs:element name="Name" type="xs:string" minOccurs="0"/>
                <xs:element name="ParentId" type="xs:string" minOccurs="0"/>
                <xs:element name="Type" type="xs:string" minOccurs="0"/>
                <xs:element name="CanvasTag" type="xs:string" minOccurs="0"/>
                <xs:element name="ValidValue" type="xs:boolean" minOccurs="0"/>
                <xs:element name="ValidationInfo" type="xs:string" minOccurs="0"/>
                <xs:element name="ValidationMessage" type="xs:string" minOccurs="0"/>
              </xs:sequence>
            </xs:complexType>
          </xs:element>
          <xs:element name="Rule">
            <xs:complexType>
              <xs:sequence>
                <xs:element name="ParentId" type="xs:string" minOccurs="0"/>
                <xs:element name="SwitchLogicXml" type="xs:string" minOccurs="0"/>
                <xs:element name="ExpressionLogicXml" type="xs:string" minOccurs="0"/>
                <xs:element name="SwitchValueXml" type="xs:string" minOccurs="0"/>
                <xs:element name="SwitchDefaultValue" type="xs:boolean" minOccurs="0"/>
              </xs:sequence>
            </xs:complexType>
          </xs:element>
          <xs:element name="HashMap">
            <xs:complexType>
              <xs:sequence>
                <xs:element name="Key" type="xs:string" minOccurs="0"/>
                <xs:element name="Value" type="xs:string" minOccurs="0"/>
                <xs:element name="ParentId" type="xs:string" minOccurs="0"/>
              </xs:sequence>
            </xs:complexType>
          </xs:element>
          <xs:element name="TableOption">
            <xs:complexType>
              <xs:sequence>
                <xs:element name="TableIndex" type="xs:int" minOccurs="0"/>
                <xs:element name="TableId" type="xs:string" minOccurs="0"/>
                <xs:element name="HeaderBookMarkName" type="xs:string" minOccurs="0"/>
                <xs:element name="FooterBookMarkName" type="xs:string" minOccurs="0"/>
                <xs:element name="HeaderRowsCount" type="xs:int" minOccurs="0"/>
                <xs:element name="FooterRowsCount" type="xs:int" minOccurs="0"/>
                <xs:element name="HeaderPepeat" type="xs:int" minOccurs="0"/>
                <xs:element name="FooterPepeat" type="xs:int" minOccurs="0"/>
                <xs:element name="IsSkipFirst" type="xs:boolean" minOccurs="0"/>
                <xs:element name="IsSkipLast" type="xs:boolean" minOccurs="0"/>
                <xs:element name="WidowRowsCount" type="xs:int" minOccurs="0"/>
                <xs:element name="OrphanRowsCount" type="xs:int" minOccurs="0"/>
                <xs:element name="ParentTableVariableId" type="xs:string" minOccurs="0"/>
                <xs:element name="KeepWithNextRows" type="xs:string" minOccurs="0"/>
              </xs:sequence>
            </xs:complexType>
          </xs:element>
          <xs:element name="ParagraphFormat">
            <xs:complexType>
              <xs:sequence>
                <xs:element name="ParagraphFormatID" type="xs:string" minOccurs="0"/>
                <xs:element name="ChkWidowOrphan" type="xs:boolean" minOccurs="0"/>
                <xs:element name="WidowRowsCount" type="xs:int" minOccurs="0"/>
                <xs:element name="OrphanRowsCount" type="xs:int" minOccurs="0"/>
              </xs:sequence>
            </xs:complexType>
          </xs:element>
          <xs:element name="OpMakerTable">
            <xs:complexType>
              <xs:sequence>
                <xs:element name="OPMarkerString" type="xs:string" minOccurs="0"/>
              </xs:sequence>
            </xs:complexType>
          </xs:element>
          <xs:element name="QuickPickXmlContent">
            <xs:complexType>
              <xs:sequence>
                <xs:element name="Name" type="xs:string" minOccurs="0"/>
                <xs:element name="QuickPickXmlContent" type="xs:string" minOccurs="0"/>
              </xs:sequence>
            </xs:complexType>
          </xs:element>
          <xs:element name="QuickPickSet">
            <xs:complexType>
              <xs:sequence>
                <xs:element name="QPSetName" type="xs:string" minOccurs="0"/>
                <xs:element name="QPSetSelectedValues" type="xs:string" minOccurs="0"/>
                <xs:element name="QPSetReferences" type="xs:string" minOccurs="0"/>
                <xs:element name="VariantID" type="xs:string" minOccurs="0"/>
                <xs:element name="QuickPickValue" type="xs:string" minOccurs="0"/>
              </xs:sequence>
            </xs:complexType>
          </xs:element>
          <xs:element name="MetaDataLibrary">
            <xs:complexType>
              <xs:sequence>
                <xs:element name="Name" type="xs:string" minOccurs="0"/>
                <xs:element name="MetaDataLibraryXmlContent" type="xs:string" minOccurs="0"/>
              </xs:sequence>
            </xs:complexType>
          </xs:element>
          <xs:element name="SystemEnvironmentVariable">
            <xs:complexType>
              <xs:sequence>
                <xs:element name="Name" type="xs:string" minOccurs="0"/>
                <xs:element name="Value" type="xs:string" minOccurs="0"/>
              </xs:sequence>
            </xs:complexType>
          </xs:element>
          <xs:element name="DocumentDefaultFormat">
            <xs:complexType>
              <xs:sequence>
                <xs:element name="DataType" type="xs:int" minOccurs="0"/>
                <xs:element name="FormatInfo" type="xs:string" minOccurs="0"/>
                <xs:element name="Locale" type="xs:string" minOccurs="0"/>
              </xs:sequence>
            </xs:complexType>
          </xs:element>
          <xs:element name="LanguageIndicatorForPDFUA">
            <xs:complexType>
              <xs:sequence>
                <xs:element name="LCID" type="xs:int" minOccurs="0"/>
                <xs:element name="DisplayName" type="xs:string" minOccurs="0"/>
                <xs:element name="Name" type="xs:string" minOccurs="0"/>
              </xs:sequence>
            </xs:complexType>
          </xs:element>
          <xs:element name="Artifacts">
            <xs:complexType>
              <xs:sequence>
                <xs:element name="Name" type="xs:string" minOccurs="0"/>
                <xs:element name="Value" type="xs:string" minOccurs="0"/>
              </xs:sequence>
            </xs:complexType>
          </xs:element>
          <xs:element name="DocumentProtection">
            <xs:complexType>
              <xs:sequence>
                <xs:element name="IsProtectionEnable" type="xs:boolean" minOccurs="0"/>
                <xs:element name="ProtectionType" type="xs:string" minOccurs="0"/>
                <xs:element name="Password" type="xs:string" minOccurs="0"/>
              </xs:sequence>
            </xs:complexType>
          </xs:element>
          <xs:element name="ShellTemplateTree">
            <xs:complexType>
              <xs:sequence>
                <xs:element name="ID" type="xs:string" minOccurs="0"/>
                <xs:element name="Name" type="xs:string" minOccurs="0"/>
                <xs:element name="ShellFilePath" type="xs:string" minOccurs="0"/>
                <xs:element name="ChannelName" type="xs:string" minOccurs="0"/>
                <xs:element name="ShellType" type="xs:string" minOccurs="0"/>
              </xs:sequence>
            </xs:complexType>
          </xs:element>
          <xs:element name="InsertPointsTree">
            <xs:complexType>
              <xs:sequence>
                <xs:element name="Name" type="xs:string" minOccurs="0"/>
                <xs:element name="TemplateRegionID" type="xs:string" minOccurs="0"/>
                <xs:element name="ParentID" type="xs:string" minOccurs="0"/>
              </xs:sequence>
            </xs:complexType>
          </xs:element>
          <xs:element name="GlobalJSTree">
            <xs:complexType>
              <xs:sequence>
                <xs:element name="ID" type="xs:string" minOccurs="0"/>
                <xs:element name="Name" type="xs:string" minOccurs="0"/>
                <xs:element name="JSFilePath" type="xs:string" minOccurs="0"/>
                <xs:element name="CustomerContent" type="xs:string" minOccurs="0"/>
                <xs:element name="ExternalContent" type="xs:string" minOccurs="0"/>
                <xs:element name="JSFileType" type="xs:int" minOccurs="0"/>
              </xs:sequence>
            </xs:complexType>
          </xs:element>
          <xs:element name="MetaDataExplorerTable">
            <xs:complexType>
              <xs:sequence>
                <xs:element name="Id" type="xs:string" minOccurs="0"/>
                <xs:element name="Name" type="xs:string" minOccurs="0"/>
                <xs:element name="IsValid" type="xs:boolean" minOccurs="0"/>
                <xs:element name="ParentId" type="xs:string" minOccurs="0"/>
                <xs:element name="MetaDataType" type="xs:string" minOccurs="0"/>
              </xs:sequence>
            </xs:complexType>
          </xs:element>
        </xs:choice>
      </xs:complexType>
    </xs:element>
  </xs:schema>
  <VariableExplorerTable>
    <Id>dNZiXXjqPrfri24</Id>
    <Name>Variable Root</Name>
    <IsValid>true</IsValid>
    <ParentId>-1</ParentId>
    <VarDefType>Root</VarDefType>
    <SelfAdapter>true</SelfAdapter>
    <OPXmlContent/>
    <VarDisplayChar>X</VarDisplayChar>
  </VariableExplorerTable>
  <SchemaTable>
    <SchemaString>&lt;!-- edited with XMLSPY v2004 rel. 3 U (http://www.xmlspy.com) by q (q) --&gt;
&lt;xsd:schema xmlns:xsd="http://www.w3.org/2001/XMLSchema"&gt;
	&lt;xsd:element name="AllTypeField" type="reType"/&gt;
	&lt;xsd:complexType name="reType"&gt;
		&lt;xsd:sequence&gt;
			&lt;xsd:element name="photo" type="xsd:string"/&gt;
			&lt;xsd:element name="name" type="xsd:string"/&gt;
			&lt;xsd:element name="photo1" type="xsd:string"/&gt;
			&lt;xsd:element name="developer" type="xsd:string"/&gt;
			&lt;xsd:element name="floorArea" type="xsd:string"/&gt;
			&lt;xsd:element name="timeoutside" type="xsd:time"/&gt;
			&lt;xsd:element name="parkingSpace" type="xsd:integer"/&gt;
			&lt;xsd:element name="dateoutside" type="xsd:date"/&gt;
			&lt;xsd:element name="convenientEstablishment" type="esType" maxOccurs="unbounded"/&gt;
			&lt;xsd:element name="booloutside" type="xsd:boolean"/&gt;
			&lt;xsd:element name="price" type="xsd:float"/&gt;
			&lt;xsd:element name="city" type="xsd:string"/&gt;
			&lt;xsd:element name="datetimeoutside" type="xsd:dateTime"/&gt;
		&lt;/xsd:sequence&gt;
	&lt;/xsd:complexType&gt;
	&lt;xsd:complexType name="esType"&gt;
		&lt;xsd:sequence&gt;
			&lt;xsd:element name="good" type="xsd:boolean"/&gt;
			&lt;xsd:element name="kingderGarden" type="xsd:string"/&gt;
			&lt;xsd:element name="date" type="xsd:date"/&gt;
			&lt;xsd:element name="time" type="xsd:time"/&gt;
			&lt;xsd:element name="datetime" type="xsd:dateTime"/&gt;
			&lt;xsd:element name="Bus" type="xsd:float"/&gt;
		&lt;/xsd:sequence&gt;
	&lt;/xsd:complexType&gt;
&lt;/xsd:schema&gt;</SchemaString>
    <SchemaFilePath>D:\Working\Bug verifiy\AllTypeField.xsd</SchemaFilePath>
    <SchemaRootXpath>/AllTypeField</SchemaRootXpath>
  </SchemaTable>
  <TemplateExplorer>
    <Id>4kRhS82FrWfMC1V</Id>
    <Name>base</Name>
    <ParentId>-1</ParentId>
    <Type>Root</Type>
    <CanvasTag>4kRhS82FrWfMC1V</CanvasTag>
    <ValidValue>true</ValidValue>
    <ValidationInfo>Valid</ValidationInfo>
    <ValidationMessage/>
  </TemplateExplorer>
  <Rule>
    <ParentId>3h8ddYktVDD2pXn</ParentId>
    <SwitchLogicXml/>
    <ExpressionLogicXml>&lt;ExpressionLogic&gt;&lt;ExpressionItems&gt;&lt;ExpressionItem&gt;&lt;LBracket&gt;&lt;TokenNode&gt;&lt;TokenType&gt;TLBracket&lt;/TokenType&gt;&lt;DataType&gt;DTString&lt;/DataType&gt;&lt;Content&gt;(&lt;/Content&gt;&lt;VarDefinition /&gt;&lt;/TokenNode&gt;&lt;/LBracket&gt;&lt;Logic&gt;&lt;TokenNode&gt;&lt;TokenType&gt;TAnd&lt;/TokenType&gt;&lt;DataType&gt;DTString&lt;/DataType&gt;&lt;Content&gt;AND&lt;/Content&gt;&lt;VarDefinition /&gt;&lt;/TokenNode&gt;&lt;/Logic&gt;&lt;RBracket&gt;&lt;TokenNode&gt;&lt;TokenType&gt;TRBracket&lt;/TokenType&gt;&lt;DataType&gt;DTString&lt;/DataType&gt;&lt;Content&gt;)&lt;/Content&gt;&lt;VarDefinition /&gt;&lt;/TokenNode&gt;&lt;/RBracket&gt;&lt;Operator&gt;&lt;TokenNode&gt;&lt;TokenType&gt;TEqual&lt;/TokenType&gt;&lt;DataType&gt;DTString&lt;/DataType&gt;&lt;Content&gt;=&lt;/Content&gt;&lt;VarDefinition /&gt;&lt;/TokenNode&gt;&lt;/Operator&gt;&lt;Value&gt;&lt;TokenNode&gt;&lt;TokenType&gt;TConst&lt;/TokenType&gt;&lt;DataType&gt;DTString&lt;/DataType&gt;&lt;Content&gt;&lt;/Content&gt;&lt;VarDefinition /&gt;&lt;/TokenNode&gt;&lt;/Value&gt;&lt;Variable&gt;&lt;TokenNode&gt;&lt;TokenType&gt;TVar&lt;/TokenType&gt;&lt;DataType&gt;DTString&lt;/DataType&gt;&lt;Content&gt;&lt;/Content&gt;&lt;VarDefinition /&gt;&lt;/TokenNode&gt;&lt;/Variable&gt;&lt;/ExpressionItem&gt;&lt;/ExpressionItems&gt;&lt;/ExpressionLogic&gt;</ExpressionLogicXml>
    <SwitchValueXml/>
  </Rule>
  <Rule>
    <ParentId>eQabixLMVJptGHx</ParentId>
    <SwitchLogicXml/>
    <ExpressionLogicXml>&lt;ExpressionLogic&gt;&lt;ExpressionItems&gt;&lt;ExpressionItem&gt;&lt;LBracket&gt;&lt;TokenNode&gt;&lt;TokenType&gt;TLBracket&lt;/TokenType&gt;&lt;DataType&gt;DTString&lt;/DataType&gt;&lt;Content&gt;(&lt;/Content&gt;&lt;VarDefinition /&gt;&lt;/TokenNode&gt;&lt;/LBracket&gt;&lt;Logic&gt;&lt;TokenNode&gt;&lt;TokenType&gt;TAnd&lt;/TokenType&gt;&lt;DataType&gt;DTString&lt;/DataType&gt;&lt;Content&gt;AND&lt;/Content&gt;&lt;VarDefinition /&gt;&lt;/TokenNode&gt;&lt;/Logic&gt;&lt;RBracket&gt;&lt;TokenNode&gt;&lt;TokenType&gt;TRBracket&lt;/TokenType&gt;&lt;DataType&gt;DTString&lt;/DataType&gt;&lt;Content&gt;)&lt;/Content&gt;&lt;VarDefinition /&gt;&lt;/TokenNode&gt;&lt;/RBracket&gt;&lt;Operator&gt;&lt;TokenNode&gt;&lt;TokenType&gt;TEqual&lt;/TokenType&gt;&lt;DataType&gt;DTString&lt;/DataType&gt;&lt;Content&gt;=&lt;/Content&gt;&lt;VarDefinition /&gt;&lt;/TokenNode&gt;&lt;/Operator&gt;&lt;Value&gt;&lt;TokenNode&gt;&lt;TokenType&gt;TConst&lt;/TokenType&gt;&lt;DataType&gt;DTString&lt;/DataType&gt;&lt;Content&gt;&lt;/Content&gt;&lt;VarDefinition /&gt;&lt;/TokenNode&gt;&lt;/Value&gt;&lt;Variable&gt;&lt;TokenNode&gt;&lt;TokenType&gt;TVar&lt;/TokenType&gt;&lt;DataType&gt;DTString&lt;/DataType&gt;&lt;Content&gt;&lt;/Content&gt;&lt;VarDefinition /&gt;&lt;/TokenNode&gt;&lt;/Variable&gt;&lt;/ExpressionItem&gt;&lt;/ExpressionItems&gt;&lt;/ExpressionLogic&gt;</ExpressionLogicXml>
    <SwitchValueXml/>
  </Rule>
  <Rule>
    <ParentId>4wQqLWifYdF9gMj</ParentId>
    <SwitchLogicXml/>
    <ExpressionLogicXml>&lt;ExpressionLogic&gt;&lt;ExpressionItems&gt;&lt;ExpressionItem&gt;&lt;LBracket&gt;&lt;TokenNode&gt;&lt;TokenType&gt;TLBracket&lt;/TokenType&gt;&lt;DataType&gt;DTString&lt;/DataType&gt;&lt;Content&gt;(&lt;/Content&gt;&lt;VarDefinition /&gt;&lt;/TokenNode&gt;&lt;/LBracket&gt;&lt;Logic&gt;&lt;TokenNode&gt;&lt;TokenType&gt;TAnd&lt;/TokenType&gt;&lt;DataType&gt;DTString&lt;/DataType&gt;&lt;Content&gt;AND&lt;/Content&gt;&lt;VarDefinition /&gt;&lt;/TokenNode&gt;&lt;/Logic&gt;&lt;RBracket&gt;&lt;TokenNode&gt;&lt;TokenType&gt;TRBracket&lt;/TokenType&gt;&lt;DataType&gt;DTString&lt;/DataType&gt;&lt;Content&gt;)&lt;/Content&gt;&lt;VarDefinition /&gt;&lt;/TokenNode&gt;&lt;/RBracket&gt;&lt;Operator&gt;&lt;TokenNode&gt;&lt;TokenType&gt;TEqual&lt;/TokenType&gt;&lt;DataType&gt;DTString&lt;/DataType&gt;&lt;Content&gt;=&lt;/Content&gt;&lt;VarDefinition /&gt;&lt;/TokenNode&gt;&lt;/Operator&gt;&lt;Value&gt;&lt;TokenNode&gt;&lt;TokenType&gt;TConst&lt;/TokenType&gt;&lt;DataType&gt;DTString&lt;/DataType&gt;&lt;Content&gt;&lt;/Content&gt;&lt;VarDefinition /&gt;&lt;/TokenNode&gt;&lt;/Value&gt;&lt;Variable&gt;&lt;TokenNode&gt;&lt;TokenType&gt;TVar&lt;/TokenType&gt;&lt;DataType&gt;DTString&lt;/DataType&gt;&lt;Content&gt;&lt;/Content&gt;&lt;VarDefinition /&gt;&lt;/TokenNode&gt;&lt;/Variable&gt;&lt;/ExpressionItem&gt;&lt;/ExpressionItems&gt;&lt;/ExpressionLogic&gt;</ExpressionLogicXml>
    <SwitchValueXml/>
  </Rule>
  <Rule>
    <ParentId>HEX66tefwsegzJb</ParentId>
    <SwitchLogicXml/>
    <ExpressionLogicXml>&lt;ExpressionLogic&gt;&lt;ExpressionItems&gt;&lt;ExpressionItem&gt;&lt;LBracket&gt;&lt;TokenNode&gt;&lt;TokenType&gt;TLBracket&lt;/TokenType&gt;&lt;DataType&gt;DTString&lt;/DataType&gt;&lt;Content&gt;(&lt;/Content&gt;&lt;VarDefinition /&gt;&lt;/TokenNode&gt;&lt;/LBracket&gt;&lt;Logic&gt;&lt;TokenNode&gt;&lt;TokenType&gt;TAnd&lt;/TokenType&gt;&lt;DataType&gt;DTString&lt;/DataType&gt;&lt;Content&gt;AND&lt;/Content&gt;&lt;VarDefinition /&gt;&lt;/TokenNode&gt;&lt;/Logic&gt;&lt;RBracket&gt;&lt;TokenNode&gt;&lt;TokenType&gt;TRBracket&lt;/TokenType&gt;&lt;DataType&gt;DTString&lt;/DataType&gt;&lt;Content&gt;)&lt;/Content&gt;&lt;VarDefinition /&gt;&lt;/TokenNode&gt;&lt;/RBracket&gt;&lt;Operator&gt;&lt;TokenNode&gt;&lt;TokenType&gt;TEqual&lt;/TokenType&gt;&lt;DataType&gt;DTString&lt;/DataType&gt;&lt;Content&gt;=&lt;/Content&gt;&lt;VarDefinition /&gt;&lt;/TokenNode&gt;&lt;/Operator&gt;&lt;Value&gt;&lt;TokenNode&gt;&lt;TokenType&gt;TConst&lt;/TokenType&gt;&lt;DataType&gt;DTString&lt;/DataType&gt;&lt;Content&gt;&lt;/Content&gt;&lt;VarDefinition /&gt;&lt;/TokenNode&gt;&lt;/Value&gt;&lt;Variable&gt;&lt;TokenNode&gt;&lt;TokenType&gt;TVar&lt;/TokenType&gt;&lt;DataType&gt;DTString&lt;/DataType&gt;&lt;Content&gt;&lt;/Content&gt;&lt;VarDefinition /&gt;&lt;/TokenNode&gt;&lt;/Variable&gt;&lt;/ExpressionItem&gt;&lt;/ExpressionItems&gt;&lt;/ExpressionLogic&gt;</ExpressionLogicXml>
    <SwitchValueXml/>
  </Rule>
  <Rule>
    <ParentId>47bNQ9GNuPJVfq3</ParentId>
    <SwitchLogicXml/>
    <ExpressionLogicXml>&lt;ExpressionLogic&gt;&lt;ExpressionItems&gt;&lt;ExpressionItem&gt;&lt;LBracket&gt;&lt;TokenNode&gt;&lt;TokenType&gt;TLBracket&lt;/TokenType&gt;&lt;DataType&gt;DTString&lt;/DataType&gt;&lt;Content&gt;(&lt;/Content&gt;&lt;VarDefinition /&gt;&lt;/TokenNode&gt;&lt;/LBracket&gt;&lt;Logic&gt;&lt;TokenNode&gt;&lt;TokenType&gt;TAnd&lt;/TokenType&gt;&lt;DataType&gt;DTString&lt;/DataType&gt;&lt;Content&gt;AND&lt;/Content&gt;&lt;VarDefinition /&gt;&lt;/TokenNode&gt;&lt;/Logic&gt;&lt;RBracket&gt;&lt;TokenNode&gt;&lt;TokenType&gt;TRBracket&lt;/TokenType&gt;&lt;DataType&gt;DTString&lt;/DataType&gt;&lt;Content&gt;)&lt;/Content&gt;&lt;VarDefinition /&gt;&lt;/TokenNode&gt;&lt;/RBracket&gt;&lt;Operator&gt;&lt;TokenNode&gt;&lt;TokenType&gt;TEqual&lt;/TokenType&gt;&lt;DataType&gt;DTString&lt;/DataType&gt;&lt;Content&gt;=&lt;/Content&gt;&lt;VarDefinition /&gt;&lt;/TokenNode&gt;&lt;/Operator&gt;&lt;Value&gt;&lt;TokenNode&gt;&lt;TokenType&gt;TConst&lt;/TokenType&gt;&lt;DataType&gt;DTString&lt;/DataType&gt;&lt;Content&gt;&lt;/Content&gt;&lt;VarDefinition /&gt;&lt;/TokenNode&gt;&lt;/Value&gt;&lt;Variable&gt;&lt;TokenNode&gt;&lt;TokenType&gt;TVar&lt;/TokenType&gt;&lt;DataType&gt;DTString&lt;/DataType&gt;&lt;Content&gt;&lt;/Content&gt;&lt;VarDefinition /&gt;&lt;/TokenNode&gt;&lt;/Variable&gt;&lt;/ExpressionItem&gt;&lt;/ExpressionItems&gt;&lt;/ExpressionLogic&gt;</ExpressionLogicXml>
    <SwitchValueXml/>
  </Rule>
  <HashMap>
    <Key>IsDataApplied</Key>
    <Value>False</Value>
    <ParentId>4kRhS82FrWfMC1V</ParentId>
  </HashMap>
  <HashMap>
    <Key>IsAppliedDocument</Key>
    <Value>False</Value>
    <ParentId>-1</ParentId>
  </HashMap>
  <HashMap>
    <Key>DataCount</Key>
    <Value>0</Value>
    <ParentId>-1</ParentId>
  </HashMap>
  <HashMap>
    <Key>ApplyDataFilePath</Key>
    <Value/>
    <ParentId>-1</ParentId>
  </HashMap>
  <HashMap>
    <Key>ApplyItem</Key>
    <ParentId>-1</ParentId>
  </HashMap>
  <HashMap>
    <Key>DataIndex</Key>
    <Value>0</Value>
    <ParentId>-1</ParentId>
  </HashMap>
  <HashMap>
    <Key>LastModifyUser</Key>
    <Value>test</Value>
    <ParentId>-1</ParentId>
  </HashMap>
  <HashMap>
    <Key>Subject</Key>
    <Value/>
    <ParentId>-1</ParentId>
  </HashMap>
  <HashMap>
    <Key>DosExtension</Key>
    <Value>xword</Value>
    <ParentId>-1</ParentId>
  </HashMap>
  <HashMap>
    <Key>Title</Key>
    <Value/>
    <ParentId>-1</ParentId>
  </HashMap>
  <HashMap>
    <Key>Version</Key>
    <Value>1.1</Value>
    <ParentId>-1</ParentId>
  </HashMap>
  <HashMap>
    <Key>SourcePath</Key>
    <Value/>
    <ParentId>-1</ParentId>
  </HashMap>
  <HashMap>
    <Key>CheckOutBy</Key>
    <Value>test</Value>
    <ParentId>-1</ParentId>
  </HashMap>
  <HashMap>
    <Key>AuthoringTool</Key>
    <Value>xWord Designer</Value>
    <ParentId>-1</ParentId>
  </HashMap>
  <HashMap>
    <Key>Comments</Key>
    <ParentId>-1</ParentId>
  </HashMap>
  <HashMap>
    <Key>NextMajorLabel</Key>
    <Value>2.0</Value>
    <ParentId>-1</ParentId>
  </HashMap>
  <HashMap>
    <Key>NextMinorLabel</Key>
    <Value>1.2</Value>
    <ParentId>-1</ParentId>
  </HashMap>
  <HashMap>
    <Key>BranchLabel</Key>
    <ParentId>-1</ParentId>
  </HashMap>
  <HashMap>
    <Key>Reference</Key>
    <ParentId>-1</ParentId>
  </HashMap>
  <HashMap>
    <Key>DownloadFilePath</Key>
    <ParentId>-1</ParentId>
  </HashMap>
  <HashMap>
    <Key>ECMConfigName</Key>
    <Value>xPression Repository</Value>
    <ParentId>-1</ParentId>
  </HashMap>
  <HashMap>
    <Key>UseLatest</Key>
    <Value>False</Value>
    <ParentId>-1</ParentId>
  </HashMap>
  <HashMap>
    <Key>UseEffectiveDateProcessing</Key>
    <Value>False</Value>
    <ParentId>-1</ParentId>
  </HashMap>
  <HashMap>
    <Key>ECMRepositoryType</Key>
    <Value>Default</Value>
    <ParentId>-1</ParentId>
  </HashMap>
  <HashMap>
    <Key>ECMServerURL</Key>
    <Value>http://10.32.229.153:8080/xFramework</Value>
    <ParentId>-1</ParentId>
  </HashMap>
  <HashMap>
    <Key>ECMProperties</Key>
    <Value>&lt;?xml version="1.0" encoding="UTF-8" standalone="yes"?&gt;&lt;ECMProperties&gt;&lt;RepositoryType&gt;Default&lt;/RepositoryType&gt;&lt;ServerReference&gt;cr::xPression Repository:/PDFUA/Artifact_ContentGroups?version=1.1&lt;/ServerReference&gt;&lt;CheckedOutBy&gt;test&lt;/CheckedOutBy&gt;&lt;ObjectID&gt;9501&lt;/ObjectID&gt;&lt;/ECMProperties&gt;</Value>
    <ParentId>-1</ParentId>
  </HashMap>
  <HashMap>
    <Key>ECMPropertiesType</Key>
    <Value>Default</Value>
    <ParentId>-1</ParentId>
  </HashMap>
  <HashMap>
    <Key>BuildIn</Key>
    <Value>True</Value>
    <ParentId>3h8ddYktVDD2pXn</ParentId>
  </HashMap>
  <HashMap>
    <Key>IsGroupedFolder</Key>
    <Value>true</Value>
    <ParentId>3h8ddYktVDD2pXn</ParentId>
  </HashMap>
  <HashMap>
    <Key>BuildIn</Key>
    <Value>True</Value>
    <ParentId>eQabixLMVJptGHx</ParentId>
  </HashMap>
  <HashMap>
    <Key>IsGroupedFolder</Key>
    <Value>false</Value>
    <ParentId>eQabixLMVJptGHx</ParentId>
  </HashMap>
  <HashMap>
    <Key>VariableFullName</Key>
    <Value>AllTypeField:city</Value>
    <ParentId>4wQqLWifYdF9gMj</ParentId>
  </HashMap>
  <HashMap>
    <Key>Name</Key>
    <Value>city</Value>
    <ParentId>4wQqLWifYdF9gMj</ParentId>
  </HashMap>
  <HashMap>
    <Key>VariableType</Key>
    <Value>string</Value>
    <ParentId>4wQqLWifYdF9gMj</ParentId>
  </HashMap>
  <HashMap>
    <Key>XPath</Key>
    <Value>/AllTypeField/city</Value>
    <ParentId>4wQqLWifYdF9gMj</ParentId>
  </HashMap>
  <HashMap>
    <Key>Required</Key>
    <Value/>
    <ParentId>4wQqLWifYdF9gMj</ParentId>
  </HashMap>
  <HashMap>
    <Key>DefaultValue</Key>
    <Value/>
    <ParentId>4wQqLWifYdF9gMj</ParentId>
  </HashMap>
  <HashMap>
    <Key>ControlLabel</Key>
    <Value/>
    <ParentId>4wQqLWifYdF9gMj</ParentId>
  </HashMap>
  <HashMap>
    <Key>ControlType</Key>
    <Value>TextBox</Value>
    <ParentId>4wQqLWifYdF9gMj</ParentId>
  </HashMap>
  <HashMap>
    <Key>ValidValues</Key>
    <Value/>
    <ParentId>4wQqLWifYdF9gMj</ParentId>
  </HashMap>
  <HashMap>
    <Key>VariableFullName</Key>
    <Value>AllTypeField:name</Value>
    <ParentId>HEX66tefwsegzJb</ParentId>
  </HashMap>
  <HashMap>
    <Key>Name</Key>
    <Value>name</Value>
    <ParentId>HEX66tefwsegzJb</ParentId>
  </HashMap>
  <HashMap>
    <Key>VariableType</Key>
    <Value>string</Value>
    <ParentId>HEX66tefwsegzJb</ParentId>
  </HashMap>
  <HashMap>
    <Key>XPath</Key>
    <Value>/AllTypeField/name</Value>
    <ParentId>HEX66tefwsegzJb</ParentId>
  </HashMap>
  <HashMap>
    <Key>Required</Key>
    <Value/>
    <ParentId>HEX66tefwsegzJb</ParentId>
  </HashMap>
  <HashMap>
    <Key>DefaultValue</Key>
    <Value/>
    <ParentId>HEX66tefwsegzJb</ParentId>
  </HashMap>
  <HashMap>
    <Key>ControlLabel</Key>
    <Value/>
    <ParentId>HEX66tefwsegzJb</ParentId>
  </HashMap>
  <HashMap>
    <Key>ControlType</Key>
    <Value>TextBox</Value>
    <ParentId>HEX66tefwsegzJb</ParentId>
  </HashMap>
  <HashMap>
    <Key>ValidValues</Key>
    <Value/>
    <ParentId>HEX66tefwsegzJb</ParentId>
  </HashMap>
  <HashMap>
    <Key>VariableFullName</Key>
    <Value>AllTypeField:parkingSpace</Value>
    <ParentId>47bNQ9GNuPJVfq3</ParentId>
  </HashMap>
  <HashMap>
    <Key>Name</Key>
    <Value>parkingSpace</Value>
    <ParentId>47bNQ9GNuPJVfq3</ParentId>
  </HashMap>
  <HashMap>
    <Key>VariableType</Key>
    <Value>integer</Value>
    <ParentId>47bNQ9GNuPJVfq3</ParentId>
  </HashMap>
  <HashMap>
    <Key>XPath</Key>
    <Value>/AllTypeField/parkingSpace</Value>
    <ParentId>47bNQ9GNuPJVfq3</ParentId>
  </HashMap>
  <HashMap>
    <Key>Required</Key>
    <Value/>
    <ParentId>47bNQ9GNuPJVfq3</ParentId>
  </HashMap>
  <HashMap>
    <Key>DefaultValue</Key>
    <Value/>
    <ParentId>47bNQ9GNuPJVfq3</ParentId>
  </HashMap>
  <HashMap>
    <Key>ControlLabel</Key>
    <Value/>
    <ParentId>47bNQ9GNuPJVfq3</ParentId>
  </HashMap>
  <HashMap>
    <Key>ControlType</Key>
    <Value>TextBox</Value>
    <ParentId>47bNQ9GNuPJVfq3</ParentId>
  </HashMap>
  <HashMap>
    <Key>ValidValues</Key>
    <Value/>
    <ParentId>47bNQ9GNuPJVfq3</ParentId>
  </HashMap>
  <OpMakerTable/>
  <QuickPickXmlContent>
    <Name>QuickPick</Name>
    <QuickPickXmlContent>&lt;?xml version="1.0" encoding="UTF-8" standalone="yes"?&gt;&lt;QuickPicks /&gt;</QuickPickXmlContent>
  </QuickPickXmlContent>
  <QuickPickXmlContent>
    <Name>Channel</Name>
    <QuickPickXmlContent>&lt;?xml version="1.0" encoding="UTF-8" standalone="yes"?&gt;&lt;Channels quickPickInUse="True" /&gt;</QuickPickXmlContent>
  </QuickPickXmlContent>
  <MetaDataLibrary>
    <Name>ContentGroup_UCRC Tag Library</Name>
    <MetaDataLibraryXmlContent>&lt;?xml version="1.0" encoding="UTF-8" standalone="yes"?&gt;&lt;TagLibrary builtIn="false" id=""&gt;&lt;Name&gt;ContentGroup_UCRC Tag Library&lt;/Name&gt;&lt;VariableTags&gt;&lt;Tag id="11" builtIn="true" tagType="single" valueType="string" inUse="true"&gt;&lt;Name&gt;Name&lt;/Name&gt;&lt;/Tag&gt;&lt;Tag id="12" builtIn="true" tagType="single" valueType="string" inUse="true"&gt;&lt;Name&gt;VariableType&lt;/Name&gt;&lt;/Tag&gt;&lt;Tag id="13" builtIn="true" tagType="single" valueType="string" inUse="true"&gt;&lt;Name&gt;XPath&lt;/Name&gt;&lt;/Tag&gt;&lt;Tag id="14" builtIn="true" tagType="single" valueType="boolean" inUse="true"&gt;&lt;Name&gt;Required&lt;/Name&gt;&lt;/Tag&gt;&lt;Tag id="15" builtIn="true" tagType="single" valueType="string" inUse="true"&gt;&lt;Name&gt;DefaultValue&lt;/Name&gt;&lt;/Tag&gt;&lt;Tag id="16" builtIn="true" tagType="single" valueType="string" inUse="true"&gt;&lt;Name&gt;ControlLabel&lt;/Name&gt;&lt;/Tag&gt;&lt;Tag id="17" builtIn="true" tagType="single" valueType="list" inUse="true"&gt;&lt;Name&gt;ControlType&lt;/Name&gt;&lt;ListValues&gt;&lt;Value&gt;TextBox&lt;/Value&gt;&lt;Value&gt;CheckBox&lt;/Value&gt;&lt;Value&gt;DropList&lt;/Value&gt;&lt;/ListValues&gt;&lt;/Tag&gt;&lt;Tag id="171" builtIn="true" tagType="multi" valueType="string" inUse="true"&gt;&lt;Name&gt;ValidValues&lt;/Name&gt;&lt;/Tag&gt;&lt;/VariableTags&gt;&lt;ArrayTags&gt;&lt;Tag id="18" builtIn="true" tagType="single" valueType="string" inUse="true"&gt;&lt;Name&gt;Name&lt;/Name&gt;&lt;/Tag&gt;&lt;Tag id="19" builtIn="true" tagType="single" valueType="string" inUse="true"&gt;&lt;Name&gt;XPath&lt;/Name&gt;&lt;/Tag&gt;&lt;Tag id="20" builtIn="true" tagType="single" valueType="boolean" inUse="true"&gt;&lt;Name&gt;Required&lt;/Name&gt;&lt;/Tag&gt;&lt;/ArrayTags&gt;&lt;GroupTags&gt;&lt;Tag id="21" builtIn="true" tagType="single" valueType="string" inUse="true"&gt;&lt;Name&gt;Name&lt;/Name&gt;&lt;/Tag&gt;&lt;Tag id="22" builtIn="true" tagType="single" valueType="boolean" inUse="true"&gt;&lt;Name&gt;Required&lt;/Name&gt;&lt;/Tag&gt;&lt;/GroupTags&gt;&lt;/TagLibrary&gt;</MetaDataLibraryXmlContent>
  </MetaDataLibrary>
  <LanguageIndicatorForPDFUA>
    <LCID>3081</LCID>
    <DisplayName>English (Australia)</DisplayName>
    <Name>en-AU</Name>
  </LanguageIndicatorForPDFUA>
  <DocumentProtection>
    <IsProtectionEnable>false</IsProtectionEnable>
    <ProtectionType>FormControl</ProtectionType>
    <Password>&lt;DocumentProtection&gt;&lt;Password /&gt;&lt;/DocumentProtection&gt;</Password>
  </DocumentProtection>
  <MetaDataExplorerTable>
    <Id>ZZRkGEpQHQ5aifk</Id>
    <Name>Data Collection Template</Name>
    <IsValid>true</IsValid>
    <ParentId>-1</ParentId>
    <MetaDataType>Root</MetaDataType>
  </MetaDataExplorerTable>
  <MetaDataExplorerTable>
    <Id>3h8ddYktVDD2pXn</Id>
    <Name>Grouped</Name>
    <IsValid>true</IsValid>
    <ParentId>ZZRkGEpQHQ5aifk</ParentId>
    <MetaDataType>Group</MetaDataType>
  </MetaDataExplorerTable>
  <MetaDataExplorerTable>
    <Id>eQabixLMVJptGHx</Id>
    <Name>Not Grouped</Name>
    <IsValid>true</IsValid>
    <ParentId>ZZRkGEpQHQ5aifk</ParentId>
    <MetaDataType>Group</MetaDataType>
  </MetaDataExplorerTable>
  <MetaDataExplorerTable>
    <Id>4wQqLWifYdF9gMj</Id>
    <Name>city</Name>
    <IsValid>true</IsValid>
    <ParentId>eQabixLMVJptGHx</ParentId>
    <MetaDataType>Variable</MetaDataType>
  </MetaDataExplorerTable>
  <MetaDataExplorerTable>
    <Id>HEX66tefwsegzJb</Id>
    <Name>name</Name>
    <IsValid>true</IsValid>
    <ParentId>eQabixLMVJptGHx</ParentId>
    <MetaDataType>Variable</MetaDataType>
  </MetaDataExplorerTable>
  <MetaDataExplorerTable>
    <Id>47bNQ9GNuPJVfq3</Id>
    <Name>parkingSpace</Name>
    <IsValid>true</IsValid>
    <ParentId>eQabixLMVJptGHx</ParentId>
    <MetaDataType>Variable</MetaDataType>
  </MetaDataExplorerTable>
</xPressoModel>
</file>

<file path=customXml/item3.xml><?xml version="1.0" encoding="utf-8"?>
<ReusableContents xmlns="ReusableContents">
  <xs:schema xmlns:mstns="ReusableContents" xmlns="ReusableContents" xmlns:xs="http://www.w3.org/2001/XMLSchema" xmlns:msdata="urn:schemas-microsoft-com:xml-msdata" id="ReusableContents" targetNamespace="ReusableContents" attributeFormDefault="qualified" elementFormDefault="qualified">
    <xs:element name="ReusableContents" msdata:IsDataSet="true" msdata:UseCurrentLocale="true">
      <xs:complexType>
        <xs:choice minOccurs="0" maxOccurs="unbounded">
          <xs:element name="ImportFilesTable">
            <xs:complexType>
              <xs:sequence>
                <xs:element name="ImportFileString" type="xs:string" minOccurs="0"/>
                <xs:element name="ImportFileName" type="xs:string" minOccurs="0"/>
                <xs:element name="IsBinary" type="xs:boolean" minOccurs="0"/>
              </xs:sequence>
            </xs:complexType>
          </xs:element>
        </xs:choice>
      </xs:complexType>
    </xs:element>
  </xs:schema>
</ReusableContents>
</file>

<file path=customXml/item4.xml><?xml version="1.0" encoding="utf-8"?>
<ImportFiles xmlns="ImportFiles">
  <xs:schema xmlns:mstns="ImportFiles" xmlns="ImportFiles" xmlns:xs="http://www.w3.org/2001/XMLSchema" xmlns:msdata="urn:schemas-microsoft-com:xml-msdata" id="ImportFiles" targetNamespace="ImportFiles" attributeFormDefault="qualified" elementFormDefault="qualified">
    <xs:element name="ImportFiles" msdata:IsDataSet="true" msdata:UseCurrentLocale="true">
      <xs:complexType>
        <xs:choice minOccurs="0" maxOccurs="unbounded">
          <xs:element name="ImportFilesTable">
            <xs:complexType>
              <xs:sequence>
                <xs:element name="ImportFileString" type="xs:string" minOccurs="0"/>
                <xs:element name="ImportFileName" type="xs:string" minOccurs="0"/>
                <xs:element name="IsBinary" type="xs:boolean" minOccurs="0"/>
              </xs:sequence>
            </xs:complexType>
          </xs:element>
        </xs:choice>
      </xs:complexType>
    </xs:element>
  </xs:schema>
</ImportFiles>
</file>

<file path=customXml/itemProps1.xml><?xml version="1.0" encoding="utf-8"?>
<ds:datastoreItem xmlns:ds="http://schemas.openxmlformats.org/officeDocument/2006/customXml" ds:itemID="{1FFDA9F0-CF2C-4862-BFEA-39C485C27569}">
  <ds:schemaRefs>
    <ds:schemaRef ds:uri="XpressoBuildingBlockTemplate"/>
    <ds:schemaRef ds:uri="http://www.w3.org/2001/XMLSchema"/>
    <ds:schemaRef ds:uri="urn:schemas-microsoft-com:xml-msdata"/>
  </ds:schemaRefs>
</ds:datastoreItem>
</file>

<file path=customXml/itemProps2.xml><?xml version="1.0" encoding="utf-8"?>
<ds:datastoreItem xmlns:ds="http://schemas.openxmlformats.org/officeDocument/2006/customXml" ds:itemID="{240F33B1-D951-457C-8093-3FFFA6A560CE}">
  <ds:schemaRefs>
    <ds:schemaRef ds:uri="http://www.docscience.com/UnityDesigner5.0"/>
    <ds:schemaRef ds:uri="http://www.w3.org/2001/XMLSchema"/>
    <ds:schemaRef ds:uri="urn:schemas-microsoft-com:xml-msdata"/>
  </ds:schemaRefs>
</ds:datastoreItem>
</file>

<file path=customXml/itemProps3.xml><?xml version="1.0" encoding="utf-8"?>
<ds:datastoreItem xmlns:ds="http://schemas.openxmlformats.org/officeDocument/2006/customXml" ds:itemID="{9A78BAAF-73F9-4B3B-BE12-E7AEA20741F6}">
  <ds:schemaRefs>
    <ds:schemaRef ds:uri="ReusableContents"/>
    <ds:schemaRef ds:uri="http://www.w3.org/2001/XMLSchema"/>
    <ds:schemaRef ds:uri="urn:schemas-microsoft-com:xml-msdata"/>
  </ds:schemaRefs>
</ds:datastoreItem>
</file>

<file path=customXml/itemProps4.xml><?xml version="1.0" encoding="utf-8"?>
<ds:datastoreItem xmlns:ds="http://schemas.openxmlformats.org/officeDocument/2006/customXml" ds:itemID="{E4DC98C7-A0AD-4387-8187-89C9234DE14A}">
  <ds:schemaRefs>
    <ds:schemaRef ds:uri="ImportFiles"/>
    <ds:schemaRef ds:uri="http://www.w3.org/2001/XMLSchema"/>
    <ds:schemaRef ds:uri="urn:schemas-microsoft-com:xml-msdata"/>
  </ds:schemaRefs>
</ds:datastoreItem>
</file>

<file path=docProps/app.xml><?xml version="1.0" encoding="utf-8"?>
<Properties xmlns="http://schemas.openxmlformats.org/officeDocument/2006/extended-properties" xmlns:vt="http://schemas.openxmlformats.org/officeDocument/2006/docPropsVTypes">
  <Template>UnityMacros2013.dotm</Template>
  <TotalTime>5622</TotalTime>
  <Pages>1</Pages>
  <Words>80</Words>
  <Characters>373</Characters>
  <Application>Microsoft Office Word</Application>
  <DocSecurity>0</DocSecurity>
  <Lines>8</Lines>
  <Paragraphs>1</Paragraphs>
  <ScaleCrop>false</ScaleCrop>
  <HeadingPairs>
    <vt:vector size="2" baseType="variant">
      <vt:variant>
        <vt:lpstr>Title</vt:lpstr>
      </vt:variant>
      <vt:variant>
        <vt:i4>1</vt:i4>
      </vt:variant>
    </vt:vector>
  </HeadingPairs>
  <TitlesOfParts>
    <vt:vector size="1" baseType="lpstr">
      <vt:lpstr>ContentGroup_UCRC</vt:lpstr>
    </vt:vector>
  </TitlesOfParts>
  <Company>EMC Corporation</Company>
  <LinksUpToDate>false</LinksUpToDate>
  <CharactersWithSpaces>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dc:title>
  <dc:subject/>
  <dc:creator>Geng, Yanfei</dc:creator>
  <cp:keywords/>
  <dc:description/>
  <cp:lastModifiedBy>Li, Mike</cp:lastModifiedBy>
  <cp:revision>8</cp:revision>
  <dcterms:created xsi:type="dcterms:W3CDTF">2016-03-07T10:12:00Z</dcterms:created>
  <dcterms:modified xsi:type="dcterms:W3CDTF">2016-03-22T06:40:00Z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WordDesginer">
    <vt:lpwstr>true</vt:lpwstr>
  </property>
</Properties>
</file>