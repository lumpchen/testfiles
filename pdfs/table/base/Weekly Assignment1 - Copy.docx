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96611C" w:rsidTr="00966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7" w:type="dxa"/>
          </w:tcPr>
          <w:p w:rsidR="0096611C" w:rsidRDefault="0096611C" w:rsidP="0096611C"/>
        </w:tc>
        <w:tc>
          <w:tcPr>
            <w:tcW w:w="5107" w:type="dxa"/>
          </w:tcPr>
          <w:p w:rsidR="0096611C" w:rsidRDefault="0096611C" w:rsidP="0096611C"/>
        </w:tc>
      </w:tr>
      <w:tr w:rsidR="0096611C" w:rsidTr="0096611C">
        <w:tc>
          <w:tcPr>
            <w:tcW w:w="5107" w:type="dxa"/>
          </w:tcPr>
          <w:p w:rsidR="0096611C" w:rsidRDefault="0096611C" w:rsidP="0096611C"/>
        </w:tc>
        <w:tc>
          <w:tcPr>
            <w:tcW w:w="5107" w:type="dxa"/>
          </w:tcPr>
          <w:p w:rsidR="0096611C" w:rsidRDefault="0096611C" w:rsidP="0096611C"/>
        </w:tc>
      </w:tr>
    </w:tbl>
    <w:p w:rsidR="007C6638" w:rsidRPr="0096611C" w:rsidRDefault="007C6638" w:rsidP="0096611C">
      <w:bookmarkStart w:id="0" w:name="_GoBack"/>
      <w:bookmarkEnd w:id="0"/>
    </w:p>
    <w:sectPr w:rsidR="007C6638" w:rsidRPr="0096611C">
      <w:footerReference w:type="default" r:id="rId8"/>
      <w:pgSz w:w="12240" w:h="15840" w:code="1"/>
      <w:pgMar w:top="1008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44F" w:rsidRDefault="0044144F">
      <w:pPr>
        <w:spacing w:before="0" w:after="0"/>
      </w:pPr>
      <w:r>
        <w:separator/>
      </w:r>
    </w:p>
  </w:endnote>
  <w:endnote w:type="continuationSeparator" w:id="0">
    <w:p w:rsidR="0044144F" w:rsidRDefault="004414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638" w:rsidRDefault="006E3C0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44F" w:rsidRDefault="0044144F">
      <w:pPr>
        <w:spacing w:before="0" w:after="0"/>
      </w:pPr>
      <w:r>
        <w:separator/>
      </w:r>
    </w:p>
  </w:footnote>
  <w:footnote w:type="continuationSeparator" w:id="0">
    <w:p w:rsidR="0044144F" w:rsidRDefault="0044144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EF"/>
    <w:rsid w:val="0044144F"/>
    <w:rsid w:val="006E3C0A"/>
    <w:rsid w:val="007C6638"/>
    <w:rsid w:val="0096611C"/>
    <w:rsid w:val="00D9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60CCA-7AB9-43BB-AD83-A3B80A92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500"/>
    </w:pPr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8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eklyAssignments">
    <w:name w:val="Weekly Assignments"/>
    <w:basedOn w:val="TableNormal"/>
    <w:uiPriority w:val="99"/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1FB1E6" w:themeColor="accent1"/>
          <w:bottom w:val="nil"/>
          <w:right w:val="single" w:sz="4" w:space="0" w:color="1FB1E6" w:themeColor="accent1"/>
          <w:insideH w:val="nil"/>
          <w:insideV w:val="nil"/>
          <w:tl2br w:val="nil"/>
          <w:tr2bl w:val="nil"/>
        </w:tcBorders>
        <w:shd w:val="clear" w:color="auto" w:fill="1FB1E6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ableSpace">
    <w:name w:val="Table Space"/>
    <w:basedOn w:val="Normal"/>
    <w:uiPriority w:val="10"/>
    <w:qFormat/>
    <w:pPr>
      <w:spacing w:before="0" w:after="0" w:line="72" w:lineRule="exact"/>
    </w:pPr>
  </w:style>
  <w:style w:type="paragraph" w:customStyle="1" w:styleId="Days">
    <w:name w:val="Days"/>
    <w:basedOn w:val="Normal"/>
    <w:qFormat/>
    <w:pPr>
      <w:spacing w:before="0" w:after="0"/>
    </w:pPr>
    <w:rPr>
      <w:caps/>
      <w:sz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m16\AppData\Roaming\Microsoft\Templates\Weekly%20assignment%20calendar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A1DC-790C-428D-909A-00DFFA1DF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89CF2F-5557-4D6D-8F34-4565A5876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calendar.dotx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xpression</dc:creator>
  <cp:keywords/>
  <cp:lastModifiedBy>Li, Mike</cp:lastModifiedBy>
  <cp:revision>2</cp:revision>
  <dcterms:created xsi:type="dcterms:W3CDTF">2016-04-08T05:57:00Z</dcterms:created>
  <dcterms:modified xsi:type="dcterms:W3CDTF">2016-04-13T10:06:00Z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TC029193029991</vt:lpwstr>
  </property>
</Properties>
</file>