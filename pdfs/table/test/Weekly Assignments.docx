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E4" w:rsidRPr="0021714B" w:rsidRDefault="00031157">
      <w:pPr>
        <w:pStyle w:val="Subtitle"/>
        <w:rPr>
          <w:u w:val="single"/>
        </w:rPr>
      </w:pPr>
      <w:r w:rsidRPr="0021714B">
        <w:rPr>
          <w:u w:val="single"/>
        </w:rP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736FE4">
        <w:tc>
          <w:tcPr>
            <w:tcW w:w="632" w:type="pct"/>
          </w:tcPr>
          <w:p w:rsidR="00736FE4" w:rsidRDefault="00031157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:rsidR="00736FE4" w:rsidRDefault="00736FE4">
            <w:pPr>
              <w:pStyle w:val="Title"/>
            </w:pPr>
          </w:p>
        </w:tc>
        <w:tc>
          <w:tcPr>
            <w:tcW w:w="702" w:type="pct"/>
          </w:tcPr>
          <w:p w:rsidR="00736FE4" w:rsidRDefault="00031157">
            <w:pPr>
              <w:pStyle w:val="Title"/>
            </w:pPr>
            <w:r>
              <w:t>MONTH:</w:t>
            </w:r>
          </w:p>
        </w:tc>
        <w:tc>
          <w:tcPr>
            <w:tcW w:w="923" w:type="pct"/>
          </w:tcPr>
          <w:p w:rsidR="00736FE4" w:rsidRDefault="00736FE4">
            <w:pPr>
              <w:pStyle w:val="Title"/>
            </w:pPr>
          </w:p>
        </w:tc>
        <w:tc>
          <w:tcPr>
            <w:tcW w:w="525" w:type="pct"/>
          </w:tcPr>
          <w:p w:rsidR="00736FE4" w:rsidRDefault="00031157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:rsidR="00736FE4" w:rsidRDefault="00736FE4">
            <w:pPr>
              <w:pStyle w:val="Title"/>
            </w:pPr>
          </w:p>
        </w:tc>
      </w:tr>
    </w:tbl>
    <w:p w:rsidR="00736FE4" w:rsidRDefault="00736FE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736FE4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736FE4">
              <w:trPr>
                <w:jc w:val="center"/>
              </w:trPr>
              <w:tc>
                <w:tcPr>
                  <w:tcW w:w="2407" w:type="pct"/>
                  <w:vAlign w:val="bottom"/>
                </w:tcPr>
                <w:p w:rsidR="00736FE4" w:rsidRDefault="00031157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85180EE0D13040BC91F2F2FBAB7C4161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36FE4" w:rsidRDefault="0003115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36FE4" w:rsidRDefault="00736FE4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736FE4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736FE4" w:rsidRDefault="00031157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11BC1E05C26A4CDDB0C97F3BBD17775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36FE4" w:rsidRDefault="0003115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36FE4" w:rsidRDefault="00736FE4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736FE4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736FE4" w:rsidRDefault="00031157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11BC1E05C26A4CDDB0C97F3BBD17775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36FE4" w:rsidRDefault="0003115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36FE4" w:rsidRDefault="00736FE4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736FE4">
              <w:trPr>
                <w:jc w:val="center"/>
              </w:trPr>
              <w:tc>
                <w:tcPr>
                  <w:tcW w:w="2357" w:type="pct"/>
                  <w:vAlign w:val="bottom"/>
                </w:tcPr>
                <w:p w:rsidR="00736FE4" w:rsidRDefault="00031157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11BC1E05C26A4CDDB0C97F3BBD17775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36FE4" w:rsidRDefault="0003115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36FE4" w:rsidRDefault="00736FE4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736FE4">
              <w:trPr>
                <w:jc w:val="center"/>
              </w:trPr>
              <w:tc>
                <w:tcPr>
                  <w:tcW w:w="1879" w:type="pct"/>
                  <w:vAlign w:val="bottom"/>
                </w:tcPr>
                <w:p w:rsidR="00736FE4" w:rsidRDefault="00031157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11BC1E05C26A4CDDB0C97F3BBD17775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36FE4" w:rsidRDefault="0003115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36FE4" w:rsidRDefault="00736FE4">
            <w:pPr>
              <w:pStyle w:val="Days"/>
            </w:pPr>
          </w:p>
        </w:tc>
      </w:tr>
    </w:tbl>
    <w:p w:rsidR="00736FE4" w:rsidRDefault="00736FE4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618569778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03398357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36FE4" w:rsidRDefault="00736FE4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36FE4" w:rsidRDefault="00736FE4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848323988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911" w:rsidTr="00421911">
        <w:tc>
          <w:tcPr>
            <w:tcW w:w="1007" w:type="pct"/>
            <w:shd w:val="clear" w:color="auto" w:fill="00B050"/>
          </w:tcPr>
          <w:p w:rsidR="00421911" w:rsidRDefault="00421911"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421911" w:rsidRDefault="00421911"/>
        </w:tc>
        <w:tc>
          <w:tcPr>
            <w:tcW w:w="998" w:type="pct"/>
          </w:tcPr>
          <w:p w:rsidR="00421911" w:rsidRDefault="00421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421911" w:rsidRDefault="00421911"/>
        </w:tc>
        <w:tc>
          <w:tcPr>
            <w:tcW w:w="998" w:type="pct"/>
          </w:tcPr>
          <w:p w:rsidR="00421911" w:rsidRDefault="00421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911" w:rsidTr="00736FE4">
        <w:tc>
          <w:tcPr>
            <w:tcW w:w="1007" w:type="pct"/>
          </w:tcPr>
          <w:p w:rsidR="00421911" w:rsidRDefault="0042191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421911" w:rsidRDefault="00421911"/>
        </w:tc>
        <w:tc>
          <w:tcPr>
            <w:tcW w:w="998" w:type="pct"/>
          </w:tcPr>
          <w:p w:rsidR="00421911" w:rsidRDefault="00421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421911" w:rsidRDefault="00421911"/>
        </w:tc>
        <w:tc>
          <w:tcPr>
            <w:tcW w:w="998" w:type="pct"/>
          </w:tcPr>
          <w:p w:rsidR="00421911" w:rsidRDefault="00421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72163221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2493293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527ACE">
            <w:r>
              <w:t>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527ACE">
            <w:r>
              <w:t>w</w:t>
            </w:r>
          </w:p>
        </w:tc>
        <w:tc>
          <w:tcPr>
            <w:tcW w:w="998" w:type="pct"/>
          </w:tcPr>
          <w:p w:rsidR="00736FE4" w:rsidRDefault="0052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527ACE">
            <w:r>
              <w:t>w</w:t>
            </w:r>
          </w:p>
        </w:tc>
        <w:tc>
          <w:tcPr>
            <w:tcW w:w="998" w:type="pct"/>
          </w:tcPr>
          <w:p w:rsidR="00736FE4" w:rsidRDefault="0052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736FE4" w:rsidTr="00736FE4">
        <w:tc>
          <w:tcPr>
            <w:tcW w:w="1007" w:type="pct"/>
          </w:tcPr>
          <w:p w:rsidR="00736FE4" w:rsidRDefault="00527ACE">
            <w:r>
              <w:t>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527ACE">
            <w:r>
              <w:t>w</w:t>
            </w:r>
          </w:p>
        </w:tc>
        <w:tc>
          <w:tcPr>
            <w:tcW w:w="998" w:type="pct"/>
          </w:tcPr>
          <w:p w:rsidR="00736FE4" w:rsidRDefault="0052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527ACE">
            <w:r>
              <w:t>w</w:t>
            </w:r>
          </w:p>
        </w:tc>
        <w:tc>
          <w:tcPr>
            <w:tcW w:w="998" w:type="pct"/>
          </w:tcPr>
          <w:p w:rsidR="00736FE4" w:rsidRDefault="0052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36FE4" w:rsidTr="0073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949199283"/>
            <w:placeholder>
              <w:docPart w:val="8D8D76A3EA4942C8957CB90F4F5AF41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:rsidR="00736FE4" w:rsidRDefault="0003115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36FE4" w:rsidRDefault="00736FE4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736FE4" w:rsidRDefault="0073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FE4" w:rsidTr="00736FE4">
        <w:tc>
          <w:tcPr>
            <w:tcW w:w="1007" w:type="pct"/>
          </w:tcPr>
          <w:p w:rsidR="00736FE4" w:rsidRDefault="00736FE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36FE4" w:rsidRDefault="00736FE4"/>
        </w:tc>
        <w:tc>
          <w:tcPr>
            <w:tcW w:w="998" w:type="pct"/>
          </w:tcPr>
          <w:p w:rsidR="00736FE4" w:rsidRDefault="0073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FE4" w:rsidRDefault="00736FE4"/>
    <w:sectPr w:rsidR="00736FE4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56" w:rsidRDefault="00B03156">
      <w:pPr>
        <w:spacing w:before="0" w:after="0"/>
      </w:pPr>
      <w:r>
        <w:separator/>
      </w:r>
    </w:p>
  </w:endnote>
  <w:endnote w:type="continuationSeparator" w:id="0">
    <w:p w:rsidR="00B03156" w:rsidRDefault="00B03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E4" w:rsidRDefault="0003115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19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56" w:rsidRDefault="00B03156">
      <w:pPr>
        <w:spacing w:before="0" w:after="0"/>
      </w:pPr>
      <w:r>
        <w:separator/>
      </w:r>
    </w:p>
  </w:footnote>
  <w:footnote w:type="continuationSeparator" w:id="0">
    <w:p w:rsidR="00B03156" w:rsidRDefault="00B0315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CE"/>
    <w:rsid w:val="00031157"/>
    <w:rsid w:val="0021714B"/>
    <w:rsid w:val="00421911"/>
    <w:rsid w:val="00527ACE"/>
    <w:rsid w:val="00736FE4"/>
    <w:rsid w:val="00B0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F58D-6B8F-4D36-AD1A-8BCC2BAB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180EE0D13040BC91F2F2FBAB7C4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4F2C3-0535-4D08-AA1A-D7CE139A0A50}"/>
      </w:docPartPr>
      <w:docPartBody>
        <w:p w:rsidR="00537D75" w:rsidRDefault="00A522A2">
          <w:pPr>
            <w:pStyle w:val="85180EE0D13040BC91F2F2FBAB7C4161"/>
          </w:pPr>
          <w:r>
            <w:t>[Date]</w:t>
          </w:r>
        </w:p>
      </w:docPartBody>
    </w:docPart>
    <w:docPart>
      <w:docPartPr>
        <w:name w:val="11BC1E05C26A4CDDB0C97F3BBD17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2AFFE-9FA2-4E3A-9A59-7CE8BBE2F64C}"/>
      </w:docPartPr>
      <w:docPartBody>
        <w:p w:rsidR="00537D75" w:rsidRDefault="00A522A2">
          <w:pPr>
            <w:pStyle w:val="11BC1E05C26A4CDDB0C97F3BBD177750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8D8D76A3EA4942C8957CB90F4F5AF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0787-6F97-43E1-B46C-2DF5D44DCE16}"/>
      </w:docPartPr>
      <w:docPartBody>
        <w:p w:rsidR="00537D75" w:rsidRDefault="00A522A2">
          <w:pPr>
            <w:pStyle w:val="8D8D76A3EA4942C8957CB90F4F5AF412"/>
          </w:pPr>
          <w:r>
            <w:t>[Class 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A2"/>
    <w:rsid w:val="00537D75"/>
    <w:rsid w:val="00A522A2"/>
    <w:rsid w:val="00D1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180EE0D13040BC91F2F2FBAB7C4161">
    <w:name w:val="85180EE0D13040BC91F2F2FBAB7C4161"/>
  </w:style>
  <w:style w:type="paragraph" w:customStyle="1" w:styleId="11BC1E05C26A4CDDB0C97F3BBD177750">
    <w:name w:val="11BC1E05C26A4CDDB0C97F3BBD177750"/>
  </w:style>
  <w:style w:type="paragraph" w:customStyle="1" w:styleId="8D8D76A3EA4942C8957CB90F4F5AF412">
    <w:name w:val="8D8D76A3EA4942C8957CB90F4F5AF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433DC-947E-4C32-96C6-821EF10E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3</cp:revision>
  <cp:lastPrinted>2016-04-13T08:58:00Z</cp:lastPrinted>
  <dcterms:created xsi:type="dcterms:W3CDTF">2016-04-08T05:52:00Z</dcterms:created>
  <dcterms:modified xsi:type="dcterms:W3CDTF">2016-04-13T09:02:00Z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